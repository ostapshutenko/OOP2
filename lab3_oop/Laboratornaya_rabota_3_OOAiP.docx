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F91A6" w14:textId="77777777" w:rsidR="00A96F64" w:rsidRDefault="00073231" w:rsidP="00E23D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№3</w:t>
      </w:r>
    </w:p>
    <w:p w14:paraId="1CA37981" w14:textId="77777777" w:rsidR="00A96F64" w:rsidRDefault="00FA0503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Динамический выбор типа объектов</w:t>
      </w:r>
    </w:p>
    <w:p w14:paraId="4679165D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2E5BD915" w14:textId="77777777" w:rsidR="00FA0503" w:rsidRDefault="00FA0503" w:rsidP="00FA0503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</w:t>
      </w:r>
      <w:r w:rsidRPr="00FA0503">
        <w:rPr>
          <w:rFonts w:ascii="Times New Roman" w:hAnsi="Times New Roman" w:cs="Times New Roman"/>
          <w:sz w:val="28"/>
          <w:szCs w:val="28"/>
        </w:rPr>
        <w:t>механизмом выбора типа создаваемых объектов во время выполнения программы.</w:t>
      </w:r>
    </w:p>
    <w:p w14:paraId="14A3D8AB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6CBBCA05" w14:textId="77777777" w:rsidR="00D10188" w:rsidRPr="00D10188" w:rsidRDefault="00D10188" w:rsidP="00D10188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D10188">
        <w:rPr>
          <w:rFonts w:ascii="Times New Roman" w:hAnsi="Times New Roman" w:cs="Times New Roman"/>
          <w:sz w:val="28"/>
          <w:szCs w:val="28"/>
        </w:rPr>
        <w:t>В лабораторной работе должна быть создана программа, создающая объекты</w:t>
      </w:r>
      <w:r>
        <w:rPr>
          <w:rFonts w:ascii="Times New Roman" w:hAnsi="Times New Roman" w:cs="Times New Roman"/>
          <w:sz w:val="28"/>
          <w:szCs w:val="28"/>
        </w:rPr>
        <w:t xml:space="preserve"> двух классов (T1, T2) из семи производ</w:t>
      </w:r>
      <w:r w:rsidRPr="00D10188">
        <w:rPr>
          <w:rFonts w:ascii="Times New Roman" w:hAnsi="Times New Roman" w:cs="Times New Roman"/>
          <w:sz w:val="28"/>
          <w:szCs w:val="28"/>
        </w:rPr>
        <w:t>ных классов и выполняющ</w:t>
      </w:r>
      <w:r>
        <w:rPr>
          <w:rFonts w:ascii="Times New Roman" w:hAnsi="Times New Roman" w:cs="Times New Roman"/>
          <w:sz w:val="28"/>
          <w:szCs w:val="28"/>
        </w:rPr>
        <w:t>ая некоторые операции над объек</w:t>
      </w:r>
      <w:r w:rsidRPr="00D10188">
        <w:rPr>
          <w:rFonts w:ascii="Times New Roman" w:hAnsi="Times New Roman" w:cs="Times New Roman"/>
          <w:sz w:val="28"/>
          <w:szCs w:val="28"/>
        </w:rPr>
        <w:t>тами</w:t>
      </w:r>
      <w:r>
        <w:rPr>
          <w:rFonts w:ascii="Times New Roman" w:hAnsi="Times New Roman" w:cs="Times New Roman"/>
          <w:sz w:val="28"/>
          <w:szCs w:val="28"/>
        </w:rPr>
        <w:t xml:space="preserve"> этих классов. Базовым является класс Shape.</w:t>
      </w:r>
      <w:r w:rsidRPr="00D101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220F7" w14:textId="77777777" w:rsidR="00790BDD" w:rsidRDefault="00D10188" w:rsidP="00790BDD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D10188">
        <w:rPr>
          <w:rFonts w:ascii="Times New Roman" w:hAnsi="Times New Roman" w:cs="Times New Roman"/>
          <w:sz w:val="28"/>
          <w:szCs w:val="28"/>
        </w:rPr>
        <w:t>Произ</w:t>
      </w:r>
      <w:r w:rsidR="00CC47F2">
        <w:rPr>
          <w:rFonts w:ascii="Times New Roman" w:hAnsi="Times New Roman" w:cs="Times New Roman"/>
          <w:sz w:val="28"/>
          <w:szCs w:val="28"/>
        </w:rPr>
        <w:t>водные классы должны создавать плоские объек</w:t>
      </w:r>
      <w:r w:rsidRPr="00D10188">
        <w:rPr>
          <w:rFonts w:ascii="Times New Roman" w:hAnsi="Times New Roman" w:cs="Times New Roman"/>
          <w:sz w:val="28"/>
          <w:szCs w:val="28"/>
        </w:rPr>
        <w:t>ты следующих типов: квадрат, треугольник, прямоугольник, параллелограмм, трапеция</w:t>
      </w:r>
      <w:r w:rsidR="00CC47F2">
        <w:rPr>
          <w:rFonts w:ascii="Times New Roman" w:hAnsi="Times New Roman" w:cs="Times New Roman"/>
          <w:sz w:val="28"/>
          <w:szCs w:val="28"/>
        </w:rPr>
        <w:t>, правильный шестиугольник, пра</w:t>
      </w:r>
      <w:r w:rsidRPr="00D10188">
        <w:rPr>
          <w:rFonts w:ascii="Times New Roman" w:hAnsi="Times New Roman" w:cs="Times New Roman"/>
          <w:sz w:val="28"/>
          <w:szCs w:val="28"/>
        </w:rPr>
        <w:t>вильный восьмиугольник. Для каждого типа фигуры вычи</w:t>
      </w:r>
      <w:r w:rsidR="00CC47F2">
        <w:rPr>
          <w:rFonts w:ascii="Times New Roman" w:hAnsi="Times New Roman" w:cs="Times New Roman"/>
          <w:sz w:val="28"/>
          <w:szCs w:val="28"/>
        </w:rPr>
        <w:t>сляются площадь, центр тяжести и другие атрибуты</w:t>
      </w:r>
      <w:r w:rsidRPr="00D10188">
        <w:rPr>
          <w:rFonts w:ascii="Times New Roman" w:hAnsi="Times New Roman" w:cs="Times New Roman"/>
          <w:sz w:val="28"/>
          <w:szCs w:val="28"/>
        </w:rPr>
        <w:t xml:space="preserve">, а также должны быть предусмотрены виртуальные методы Вращения (Rotate) и Перемещения (Move). </w:t>
      </w:r>
      <w:r w:rsidR="00790BDD">
        <w:rPr>
          <w:rFonts w:ascii="Times New Roman" w:hAnsi="Times New Roman" w:cs="Times New Roman"/>
          <w:sz w:val="28"/>
          <w:szCs w:val="28"/>
        </w:rPr>
        <w:t>Треугольник и Прямоугольник.</w:t>
      </w:r>
    </w:p>
    <w:p w14:paraId="32F7AD60" w14:textId="77777777" w:rsidR="00792AD6" w:rsidRPr="001760B1" w:rsidRDefault="00D10188" w:rsidP="001760B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188">
        <w:rPr>
          <w:rFonts w:ascii="Times New Roman" w:hAnsi="Times New Roman" w:cs="Times New Roman"/>
          <w:sz w:val="28"/>
          <w:szCs w:val="28"/>
        </w:rPr>
        <w:t xml:space="preserve"> </w:t>
      </w:r>
      <w:r w:rsidR="00A96F64">
        <w:rPr>
          <w:rFonts w:ascii="Times New Roman" w:hAnsi="Times New Roman" w:cs="Times New Roman"/>
          <w:b/>
          <w:sz w:val="32"/>
          <w:szCs w:val="32"/>
        </w:rPr>
        <w:t>Диаграммы</w:t>
      </w:r>
      <w:r w:rsidR="00A96F64" w:rsidRPr="00DD64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6F64">
        <w:rPr>
          <w:rFonts w:ascii="Times New Roman" w:hAnsi="Times New Roman" w:cs="Times New Roman"/>
          <w:b/>
          <w:sz w:val="32"/>
          <w:szCs w:val="32"/>
        </w:rPr>
        <w:t>классов</w:t>
      </w:r>
    </w:p>
    <w:p w14:paraId="62C30946" w14:textId="77777777" w:rsidR="00792AD6" w:rsidRDefault="00D820BB" w:rsidP="00D820B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D14785" wp14:editId="2CB17A48">
            <wp:extent cx="5400675" cy="6218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00" cy="623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B49E" w14:textId="77777777" w:rsidR="00792AD6" w:rsidRDefault="00792AD6" w:rsidP="008F1CC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2CE90AB5" w14:textId="0ED27773" w:rsidR="00792AD6" w:rsidRPr="00450CA7" w:rsidRDefault="00792AD6" w:rsidP="00C66C3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D90005"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="00D90005" w:rsidRPr="00450CA7">
        <w:rPr>
          <w:rFonts w:ascii="Times New Roman" w:hAnsi="Times New Roman" w:cs="Times New Roman"/>
          <w:b/>
          <w:sz w:val="32"/>
          <w:szCs w:val="32"/>
          <w:lang w:val="en-US"/>
        </w:rPr>
        <w:t>3_</w:t>
      </w:r>
      <w:r w:rsidR="00D90005">
        <w:rPr>
          <w:rFonts w:ascii="Times New Roman" w:hAnsi="Times New Roman" w:cs="Times New Roman"/>
          <w:b/>
          <w:sz w:val="32"/>
          <w:szCs w:val="32"/>
          <w:lang w:val="en-US"/>
        </w:rPr>
        <w:t>oop</w:t>
      </w:r>
      <w:r w:rsidR="00D90005" w:rsidRPr="00450CA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D90005"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5076366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"Console.h"</w:t>
      </w:r>
    </w:p>
    <w:p w14:paraId="62110FE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C545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C0FE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9DBE92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BCF1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900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463F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D674736" w14:textId="0E23BAD0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first.init();</w:t>
      </w:r>
    </w:p>
    <w:p w14:paraId="4115618C" w14:textId="0BC26906" w:rsidR="00717D2C" w:rsidRDefault="00D90005" w:rsidP="00D90005">
      <w:pPr>
        <w:pStyle w:val="11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FB6D6D" w14:textId="467163FC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Console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3DE55DB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34991C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6A0D4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778D41E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//#include &lt;vld.h&gt;</w:t>
      </w:r>
    </w:p>
    <w:p w14:paraId="0126093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3C7C2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14:paraId="4A733FE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 библиотеке нет константы</w:t>
      </w:r>
    </w:p>
    <w:p w14:paraId="4267698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3.14159265358979323846</w:t>
      </w:r>
    </w:p>
    <w:p w14:paraId="14494CA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E2A8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82A66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35C48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* enter_Point(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27C5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init();</w:t>
      </w:r>
    </w:p>
    <w:p w14:paraId="071585DB" w14:textId="7927E525" w:rsidR="00D90005" w:rsidRPr="00450CA7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A1BB1A" w14:textId="0A8EC5B7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Console.cpp</w:t>
      </w:r>
    </w:p>
    <w:p w14:paraId="1760D0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"Console.h"</w:t>
      </w:r>
    </w:p>
    <w:p w14:paraId="781B504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48D4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::enter_Point(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0D185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B8DE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2EED7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6259E52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1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9A02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ptr[0].x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ptr[0].y;</w:t>
      </w:r>
    </w:p>
    <w:p w14:paraId="4540CEF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2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1477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ptr[1].x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ptr[1].y;</w:t>
      </w:r>
    </w:p>
    <w:p w14:paraId="632FFA6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3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6D8A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ptr[2].x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ptr[2].y;</w:t>
      </w:r>
    </w:p>
    <w:p w14:paraId="15D33DB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14:paraId="63F3594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B5547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6E26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D85C9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5264D82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1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5656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ptr[0].x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ptr[0].y;</w:t>
      </w:r>
    </w:p>
    <w:p w14:paraId="0CD0D9D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2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205B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ptr[1].x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ptr[1].y;</w:t>
      </w:r>
    </w:p>
    <w:p w14:paraId="56E3256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3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FA83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ptr[2].x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ptr[2].y;</w:t>
      </w:r>
    </w:p>
    <w:p w14:paraId="5085ACE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4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739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ptr[3].x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ptr[3].y;</w:t>
      </w:r>
    </w:p>
    <w:p w14:paraId="4E7372E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14:paraId="3E0AD88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20EA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2C34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69269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::init()</w:t>
      </w:r>
    </w:p>
    <w:p w14:paraId="30FA85D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ED3CC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42916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15C8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Объекты базового класса и класса Operations, symbol - символ фигуры</w:t>
      </w:r>
    </w:p>
    <w:p w14:paraId="0FD7C31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* ptr1 = 0, * ptr2 = 0;</w:t>
      </w:r>
    </w:p>
    <w:p w14:paraId="63653D7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* pt;</w:t>
      </w:r>
    </w:p>
    <w:p w14:paraId="3DF33FA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14:paraId="37DE43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64C7276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F478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61A7C6D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49DF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06AD07D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фигуре</w:t>
      </w:r>
    </w:p>
    <w:p w14:paraId="3712875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ptr1 =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::createShape(symbol, enter_Point(symbol));</w:t>
      </w:r>
    </w:p>
    <w:p w14:paraId="5CDFE6D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ptr1-&gt;info();</w:t>
      </w:r>
    </w:p>
    <w:p w14:paraId="14A7506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321E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65F983F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9B41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168DAF4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99B4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фигуре</w:t>
      </w:r>
    </w:p>
    <w:p w14:paraId="3E17730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ptr2 =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::createShape(symbol, enter_Point(symbol));</w:t>
      </w:r>
    </w:p>
    <w:p w14:paraId="24A5754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ptr2-&gt;info();</w:t>
      </w:r>
    </w:p>
    <w:p w14:paraId="7A91813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79D1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операций сравнения, включения и пересечения двух фигур</w:t>
      </w:r>
    </w:p>
    <w:p w14:paraId="13F30B9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op.Compare(ptr1, ptr2);</w:t>
      </w:r>
    </w:p>
    <w:p w14:paraId="6E0FB60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op.IsIntersect(ptr1, ptr2);</w:t>
      </w:r>
    </w:p>
    <w:p w14:paraId="6BC8250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op.IsInclude(ptr1, ptr2);</w:t>
      </w:r>
    </w:p>
    <w:p w14:paraId="7840832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5DF58A9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 угол поворота: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2F86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14:paraId="4B908C0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ptr1-&gt;Rotate(angle);</w:t>
      </w:r>
    </w:p>
    <w:p w14:paraId="035948C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ptr1-&gt;info();</w:t>
      </w:r>
    </w:p>
    <w:p w14:paraId="134AD34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2 угол поворота: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795A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14:paraId="2A55A34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ptr2-&gt;Rotate(angle);</w:t>
      </w:r>
    </w:p>
    <w:p w14:paraId="3265B2A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ptr2-&gt;info();</w:t>
      </w:r>
    </w:p>
    <w:p w14:paraId="0284BFE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 смещение: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238E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6B0E2D7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9F42C5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ptr1-&gt;Move(x, y);</w:t>
      </w:r>
    </w:p>
    <w:p w14:paraId="4756D3B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ptr1-&gt;info();</w:t>
      </w:r>
    </w:p>
    <w:p w14:paraId="6904C47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2 смещение: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29AF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42EFDD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ptr1-&gt;Move(x, y);</w:t>
      </w:r>
    </w:p>
    <w:p w14:paraId="29CD2FB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ptr2-&gt;info();</w:t>
      </w:r>
    </w:p>
    <w:p w14:paraId="3FAB8C8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333B71E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ptr1;</w:t>
      </w:r>
    </w:p>
    <w:p w14:paraId="0A8DC1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ptr2;</w:t>
      </w:r>
    </w:p>
    <w:p w14:paraId="7B34D00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243A7F8" w14:textId="341DFD2E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39961" w14:textId="0F3A10DA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Figure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09D9DB8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"Rectangle.h"</w:t>
      </w:r>
    </w:p>
    <w:p w14:paraId="05C774C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"Square.h"</w:t>
      </w:r>
    </w:p>
    <w:p w14:paraId="4FD6D81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14:paraId="002DE61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0EF7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4FDD1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</w:p>
    <w:p w14:paraId="35E24F7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0F6F6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31C73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3778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30FDFA0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E5D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F57D0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9D77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площадей</w:t>
      </w:r>
    </w:p>
    <w:p w14:paraId="745D033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069C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6142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пересечения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площадей</w:t>
      </w:r>
    </w:p>
    <w:p w14:paraId="0D705D3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IsIntersect(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3AA5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9C1E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фигур друг в друга</w:t>
      </w:r>
    </w:p>
    <w:p w14:paraId="2AB000D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IsInclude(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D677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60F0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прямоугольника в треугольник</w:t>
      </w:r>
    </w:p>
    <w:p w14:paraId="654B432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rec_in_tre(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B1CB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83B4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треугольника в прямоугольник</w:t>
      </w:r>
    </w:p>
    <w:p w14:paraId="1EB77E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tre_in_rec(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4D91E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A53C9C" w14:textId="77777777" w:rsidR="00D90005" w:rsidRPr="00450CA7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76FFC46" w14:textId="1DBA0D85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Figure.cpp</w:t>
      </w:r>
    </w:p>
    <w:p w14:paraId="48759D32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"Figure.h"</w:t>
      </w:r>
    </w:p>
    <w:p w14:paraId="631C58A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3236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50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450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площадей</w:t>
      </w:r>
    </w:p>
    <w:p w14:paraId="2EF189C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0221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69858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Сравнение площади первой и второй фигуры</w:t>
      </w:r>
    </w:p>
    <w:p w14:paraId="41357C5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-&gt;getArea() &gt;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-&gt;getArea())</w:t>
      </w:r>
    </w:p>
    <w:p w14:paraId="3BEF173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первой фигуры больше площади второй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59EF5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-&gt;getArea() &lt;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-&gt;getArea())</w:t>
      </w:r>
    </w:p>
    <w:p w14:paraId="3B3EF6E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второй фигуры больше площали первой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93CFA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91B5D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"Площади фигур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FA15A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B1CAC7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1F99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проверки пересечения площадей</w:t>
      </w:r>
    </w:p>
    <w:p w14:paraId="7AA03EC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Operations</w:t>
      </w:r>
      <w:r>
        <w:rPr>
          <w:rFonts w:ascii="Consolas" w:hAnsi="Consolas" w:cs="Consolas"/>
          <w:color w:val="000000"/>
          <w:sz w:val="19"/>
          <w:szCs w:val="19"/>
        </w:rPr>
        <w:t>::IsIntersect(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95A2A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E91D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(!rec_in_tre(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&amp;&amp; flag == 1)</w:t>
      </w:r>
    </w:p>
    <w:p w14:paraId="737E2B4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пересекаются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4FA09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040C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-&gt;point[0])) &amp;&amp; flag == 1)</w:t>
      </w:r>
    </w:p>
    <w:p w14:paraId="2F520B8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-&gt;point[1])) &amp;&amp; flag == 1)</w:t>
      </w:r>
    </w:p>
    <w:p w14:paraId="79910FF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-&gt;point[2])) &amp;&amp; flag == 1)</w:t>
      </w:r>
    </w:p>
    <w:p w14:paraId="4D1F1D7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пересекаются"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BB812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6A43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пересекаются"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E68CC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пересекаются"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B45E8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A400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пересекаются"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96F2C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BC86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14:paraId="11730B2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FAFD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86D7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фигур друг в друга</w:t>
      </w:r>
    </w:p>
    <w:p w14:paraId="22DC633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::IsInclude(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63D6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FE296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площадь треугольника больше площади прямоугольника</w:t>
      </w:r>
    </w:p>
    <w:p w14:paraId="05881D6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-&gt;getArea() &gt;=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-&gt;getArea())</w:t>
      </w:r>
    </w:p>
    <w:p w14:paraId="51DDCED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54EBB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функция rec_in_tre вернула 1, то прямоугольник заключён в треугольник, иначе фигуры не заключены</w:t>
      </w:r>
    </w:p>
    <w:p w14:paraId="65E2BA1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(rec_in_tre(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0B026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"Прямоугольник заключён в треугольник"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687D7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219B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C1795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9D69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AA86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площадь треугольника меньше площади прямоугольника</w:t>
      </w:r>
    </w:p>
    <w:p w14:paraId="5F6BB58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-&gt;getArea() &lt;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-&gt;getArea())</w:t>
      </w:r>
    </w:p>
    <w:p w14:paraId="421F359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58856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функция tre_in_rec вернула во всех проверках 1, то треугольник заключён в прямоугольник, иначе фигуры не заключены</w:t>
      </w:r>
    </w:p>
    <w:p w14:paraId="5902913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-&gt;point[0]))</w:t>
      </w:r>
    </w:p>
    <w:p w14:paraId="5288D7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-&gt;point[1]))</w:t>
      </w:r>
    </w:p>
    <w:p w14:paraId="66B857E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-&gt;point[2]))</w:t>
      </w:r>
    </w:p>
    <w:p w14:paraId="4911E65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"Треугольник заключён в прямоугольник"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BF00E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39C6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E4E60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58772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DEDA6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6D316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C242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D4358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154BF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FFBC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14:paraId="0539D75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07996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4A1A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прямоугольника в треугольник</w:t>
      </w:r>
    </w:p>
    <w:p w14:paraId="7609E44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::rec_in_tre(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7272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F5AED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0F41B72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1;</w:t>
      </w:r>
    </w:p>
    <w:p w14:paraId="671BA0B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2698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Цикл проходит по каждой точке прямоугольника и проверяет её на заключённость в треугольник</w:t>
      </w:r>
    </w:p>
    <w:p w14:paraId="53C60A1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6F7F310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9F89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-&gt;point[i].y);</w:t>
      </w:r>
    </w:p>
    <w:p w14:paraId="3111D71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-&gt;point[i].y);</w:t>
      </w:r>
    </w:p>
    <w:p w14:paraId="1474CC3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-&gt;point[i].y);</w:t>
      </w:r>
    </w:p>
    <w:p w14:paraId="5FCC464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1173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&gt;= 0 &amp;&amp; b &gt;= 0 &amp;&amp; c &gt;= 0) || (a &lt;= 0 &amp;&amp; b &lt;= 0 &amp;&amp; c &lt;= 0))</w:t>
      </w:r>
    </w:p>
    <w:p w14:paraId="36D56C4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34A6E57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BCBBC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fl = 0;</w:t>
      </w:r>
    </w:p>
    <w:p w14:paraId="407C7CB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C92D8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49B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fl)</w:t>
      </w:r>
    </w:p>
    <w:p w14:paraId="2F40193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915271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89160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1E529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5290F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F489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треугольника в прямоугольник</w:t>
      </w:r>
    </w:p>
    <w:p w14:paraId="34E096E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::tre_in_rec(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B0CA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F0C3C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4894493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1;</w:t>
      </w:r>
    </w:p>
    <w:p w14:paraId="7BCAAB2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5235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Цикл проходит по каждой точке треугольника и проверяет её на заключённость в прямоугольник</w:t>
      </w:r>
    </w:p>
    <w:p w14:paraId="2AFA1D6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5847770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E03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56BFF2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1CBDD4C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3998810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9CB5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&gt;= 0 &amp;&amp; b &gt;= 0 &amp;&amp; c &gt;= 0) || (a &lt;= 0 &amp;&amp; b &lt;= 0 &amp;&amp; c &lt;= 0))</w:t>
      </w:r>
    </w:p>
    <w:p w14:paraId="691BC45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69482CB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E89D5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fl = 0;</w:t>
      </w:r>
    </w:p>
    <w:p w14:paraId="46E9985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5BA6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D3D9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fl)</w:t>
      </w:r>
    </w:p>
    <w:p w14:paraId="793F9AF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291E3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7A1DF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3DD819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A574F2" w14:textId="77777777" w:rsidR="00D90005" w:rsidRP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E2DE1B3" w14:textId="6203FBC0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Rectangle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6ED6452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D2825E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8434AC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14:paraId="489802F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7905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std::to_string; </w:t>
      </w:r>
    </w:p>
    <w:p w14:paraId="3F28E05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39D8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3D2E62A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ADB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25308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Центр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</w:t>
      </w:r>
    </w:p>
    <w:p w14:paraId="5EC4764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31FB431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9780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getArea();</w:t>
      </w:r>
    </w:p>
    <w:p w14:paraId="108ED15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1581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getPerimetr();</w:t>
      </w:r>
    </w:p>
    <w:p w14:paraId="189E06C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713F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center_of_gravity();</w:t>
      </w:r>
    </w:p>
    <w:p w14:paraId="5046382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63F2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11F64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1578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27EB8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35BD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6C04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B9C7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F5DD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11486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D0A5B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info();</w:t>
      </w:r>
    </w:p>
    <w:p w14:paraId="78232F4E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78DAB2E7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~Rectangle();</w:t>
      </w:r>
    </w:p>
    <w:p w14:paraId="4DDDD33C" w14:textId="790E3396" w:rsidR="00D90005" w:rsidRPr="00450CA7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1384275" w14:textId="30DE0272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Rectangle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5247D45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"Rectangle.h"</w:t>
      </w:r>
    </w:p>
    <w:p w14:paraId="28AA6E0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::getArea()</w:t>
      </w:r>
    </w:p>
    <w:p w14:paraId="2D4B69D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275303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= abs(point[0].x - point[3].x);</w:t>
      </w:r>
    </w:p>
    <w:p w14:paraId="1CA87CF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= abs(point[0].y - point[1].y);</w:t>
      </w:r>
    </w:p>
    <w:p w14:paraId="06D0137D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85582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(line1 * line2);</w:t>
      </w:r>
    </w:p>
    <w:p w14:paraId="444557C9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4581B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E8FE5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::getPerimetr()</w:t>
      </w:r>
    </w:p>
    <w:p w14:paraId="5432F71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3D2DD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= abs(point[0].x - point[3].x);</w:t>
      </w:r>
    </w:p>
    <w:p w14:paraId="4013F203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= abs(point[0].y - point[1].y);</w:t>
      </w:r>
    </w:p>
    <w:p w14:paraId="5838285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F9359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(line1 + line2);</w:t>
      </w:r>
    </w:p>
    <w:p w14:paraId="3C74BB1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3926DB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49BC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::center_of_gravity()</w:t>
      </w:r>
    </w:p>
    <w:p w14:paraId="4C29745E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207C6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temp_x = (abs(point[0].x - point[3].x) / 2);</w:t>
      </w:r>
    </w:p>
    <w:p w14:paraId="64D117A9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temp_y = (abs(point[0].y - point[1].y) / 2);</w:t>
      </w:r>
    </w:p>
    <w:p w14:paraId="44859B6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gravity_x = point[0].x + temp_x;</w:t>
      </w:r>
    </w:p>
    <w:p w14:paraId="54A8165C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gravity_y = point[0].y + temp_y;</w:t>
      </w:r>
    </w:p>
    <w:p w14:paraId="4F6EB3FE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BF8AE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x = gravity_x;</w:t>
      </w:r>
    </w:p>
    <w:p w14:paraId="31800A25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y = gravity_y;</w:t>
      </w:r>
    </w:p>
    <w:p w14:paraId="18120C9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7A3DA6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BCAA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::Rectangle(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B9DE67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95F3C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500E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= </w:t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64EFF322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point[0]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44F440E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point[1]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4FF2ABB8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point[2]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2BB29B7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point[3]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7E040EF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EB33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DC8CD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::Rotate(</w:t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3D448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79CF25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rotate_x, rotate_y;</w:t>
      </w:r>
    </w:p>
    <w:p w14:paraId="680CA6D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87AD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8000"/>
          <w:sz w:val="19"/>
          <w:szCs w:val="19"/>
          <w:lang w:val="en-US"/>
        </w:rPr>
        <w:t>/*cout &lt;&lt; 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450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  <w:r w:rsidRPr="00450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поворота</w:t>
      </w:r>
      <w:r w:rsidRPr="00450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: ";</w:t>
      </w:r>
    </w:p>
    <w:p w14:paraId="6B3C641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rotation_angle;*/</w:t>
      </w:r>
    </w:p>
    <w:p w14:paraId="06D7A63D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11F58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rotate_x = (cos(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point[0].x) - (sin(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point[0].y);</w:t>
      </w:r>
    </w:p>
    <w:p w14:paraId="1DEC3AC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point[0].x) + (cos(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point[0].y);</w:t>
      </w:r>
    </w:p>
    <w:p w14:paraId="0A96B20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Новые координаты точки (х1, y1)</w:t>
      </w:r>
    </w:p>
    <w:p w14:paraId="5238FEC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point[0].x = rotate_x;</w:t>
      </w:r>
    </w:p>
    <w:p w14:paraId="6F91F2C6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point[0].y = rotate_y;</w:t>
      </w:r>
    </w:p>
    <w:p w14:paraId="4D1B8CC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41857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rotate_x = (cos(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point[1].x) - (sin(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point[1].y);</w:t>
      </w:r>
    </w:p>
    <w:p w14:paraId="135692FB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point[1].x) + (cos(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point[1].y);</w:t>
      </w:r>
    </w:p>
    <w:p w14:paraId="7B5164B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Новые координаты точки (х2, y2)</w:t>
      </w:r>
    </w:p>
    <w:p w14:paraId="7C9105BC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point[1].x = rotate_x;</w:t>
      </w:r>
    </w:p>
    <w:p w14:paraId="6295EDE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point[1].y = rotate_y;</w:t>
      </w:r>
    </w:p>
    <w:p w14:paraId="2CD50426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CECFE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rotate_x = (cos(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point[2].x) - (sin(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point[2].y);</w:t>
      </w:r>
    </w:p>
    <w:p w14:paraId="21EC6ED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point[2].x) + (cos(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point[2].y);</w:t>
      </w:r>
    </w:p>
    <w:p w14:paraId="066417A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Новые координаты точки (х3, y3)</w:t>
      </w:r>
    </w:p>
    <w:p w14:paraId="48EC3656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point[2].x = rotate_x;</w:t>
      </w:r>
    </w:p>
    <w:p w14:paraId="28ED64D3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point[2].y = rotate_y;</w:t>
      </w:r>
    </w:p>
    <w:p w14:paraId="3641B57D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C5727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rotate_x = (cos(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point[3].x) - (sin(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point[3].y);</w:t>
      </w:r>
    </w:p>
    <w:p w14:paraId="4D08255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point[3].x) + (cos(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 * point[3].y) + 100;</w:t>
      </w:r>
    </w:p>
    <w:p w14:paraId="4C8E7BD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Новые координаты точки (х4, y4)</w:t>
      </w:r>
    </w:p>
    <w:p w14:paraId="1130AD49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point[3].x = rotate_x;</w:t>
      </w:r>
    </w:p>
    <w:p w14:paraId="1374916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point[3].y = rotate_y;</w:t>
      </w:r>
    </w:p>
    <w:p w14:paraId="79F9F12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A4765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D1BC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::Move(</w:t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00A81E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3E7185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5E771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DC91B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point[0].x = point[0].x +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F3E79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point[1].x = point[1].x +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C80C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point[2].x = point[2].x +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41998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point[3].x = point[3].x +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6BFE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0BBE2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8BC155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848C7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point[0].y = point[0].y +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D2F49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point[1].y = point[1].y +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BC1A3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point[2].y = point[2].y +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053F3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point[3].y = point[3].y + </w:t>
      </w:r>
      <w:r w:rsidRPr="00450CA7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13A9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0835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ECC448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2BFCB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4AD15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::info() {</w:t>
      </w:r>
    </w:p>
    <w:p w14:paraId="1CA0CC68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E7A1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"Прямоугольник\n"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E82B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"Координаты точек прямоугольника: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8C54D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to_string(point[0].x);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 y1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to_string(point[0].y);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5DE43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to_string(point[1].x);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 y2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to_string(point[1].y);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C682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"x3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to_string(point[2].x);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 y3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to_string(point[2].y);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4D319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"x4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to_string(point[3].x);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 y4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to_string(point[3].y);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336A2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3A272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to_string(getArea());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BAEB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to_string(getPerimetr());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B0210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B209D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center_of_gravity();</w:t>
      </w:r>
    </w:p>
    <w:p w14:paraId="4FFF0A2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тяжести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x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to_string(x);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", y = 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to_string(y); s </w:t>
      </w:r>
      <w:r w:rsidRPr="00450CA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5D317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9EFC70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B48302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2C788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::~Rectangle()</w:t>
      </w:r>
    </w:p>
    <w:p w14:paraId="417D8426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43742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14:paraId="50109A1E" w14:textId="41CCE266" w:rsidR="00D90005" w:rsidRPr="00450CA7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A3F59" w14:textId="6BCBBAD0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Triangle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4FDDA19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48C6CA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A30295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14:paraId="44AFBC9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E1A9B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0039B82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AEA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E0B9F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ACA1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73899C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FEF3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;</w:t>
      </w:r>
    </w:p>
    <w:p w14:paraId="1E39B46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9B0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getPerimetr() ;</w:t>
      </w:r>
    </w:p>
    <w:p w14:paraId="2274A3A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6A32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center_of_gravity() ;</w:t>
      </w:r>
    </w:p>
    <w:p w14:paraId="4C9D90B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69BD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54961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FB3A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C9ED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71B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4766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EF14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C3DC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A486B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;</w:t>
      </w:r>
    </w:p>
    <w:p w14:paraId="3658FDE6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12FE8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  <w:t>~Triangle();</w:t>
      </w:r>
    </w:p>
    <w:p w14:paraId="01CAB826" w14:textId="21679879" w:rsidR="00D90005" w:rsidRPr="00450CA7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3CFFB1" w14:textId="1E510E7C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Triangle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215FF41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14:paraId="7924B76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9DC7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CE97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65E79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::getArea()</w:t>
      </w:r>
    </w:p>
    <w:p w14:paraId="1272E99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774BB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// S = 1/2 * a * b</w:t>
      </w:r>
    </w:p>
    <w:p w14:paraId="44A0CF3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abs(((point[0].x - point[2].x) * (point[1].y - point[2].y)) - ((point[1].x - point[2].x) * (point[0].y - point[2].y)));</w:t>
      </w:r>
    </w:p>
    <w:p w14:paraId="6839ACF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C9C7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ACE2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::getPerimetr()</w:t>
      </w:r>
    </w:p>
    <w:p w14:paraId="47C2A67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794BA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7558C58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= sqrt(pow((point[1].x - point[0].x), 2) + pow((point[1].y - point[0].y), 2)); 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точкой</w:t>
      </w:r>
    </w:p>
    <w:p w14:paraId="699F714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= sqrt(pow((point[2].x - point[0].x), 2) + pow((point[2].y - point[0].y), 2)); 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точкой</w:t>
      </w:r>
    </w:p>
    <w:p w14:paraId="24CAE1C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line3 = sqrt(pow((point[2].x - point[1].x), 2) + pow((point[2].y - point[1].y), 2)); 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точкой</w:t>
      </w:r>
    </w:p>
    <w:p w14:paraId="16456A3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8735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5F3C616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+ line2 + line3;</w:t>
      </w:r>
    </w:p>
    <w:p w14:paraId="2A72C0F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1521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981DF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::center_of_gravity()</w:t>
      </w:r>
    </w:p>
    <w:p w14:paraId="1DC1869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55E34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0DFC845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gravity_x = abs((point[0].x + point[1].x + point[2].x) / 3);</w:t>
      </w:r>
    </w:p>
    <w:p w14:paraId="2B6CDE6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gravity_y = abs((point[0].y + point[1].y + point[2].y) / 3);</w:t>
      </w:r>
    </w:p>
    <w:p w14:paraId="0A9C2FF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8F2D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17B81ED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x = gravity_x;</w:t>
      </w:r>
    </w:p>
    <w:p w14:paraId="0D83A23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y = gravity_y;</w:t>
      </w:r>
    </w:p>
    <w:p w14:paraId="0DF3648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64B0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5BB5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A51AB2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Triangle::Triangle(Point *pt)</w:t>
      </w:r>
    </w:p>
    <w:p w14:paraId="3A1F3B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B2A2E2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треугольника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</w:t>
      </w:r>
    </w:p>
    <w:p w14:paraId="7C3A723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Id = 'T';</w:t>
      </w:r>
    </w:p>
    <w:p w14:paraId="693CFAE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2560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point = new Point[3];</w:t>
      </w:r>
    </w:p>
    <w:p w14:paraId="345BD3F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point[0] = pt[0];</w:t>
      </w:r>
    </w:p>
    <w:p w14:paraId="41DE86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point[1] = pt[1];</w:t>
      </w:r>
    </w:p>
    <w:p w14:paraId="10D19DA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point[2] = pt[2];</w:t>
      </w:r>
    </w:p>
    <w:p w14:paraId="54998C9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3924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0FEF58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01DDFB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C0E4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::Triangle(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5C91D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5382A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723B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128E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=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417AD31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point[0]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2001543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point[1]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6E090F5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point[2]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6C9F118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0C22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56F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::Rotate(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1260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BBDA0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//double rotation_angle;</w:t>
      </w:r>
    </w:p>
    <w:p w14:paraId="17A89E3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rotate_x, rotate_y;</w:t>
      </w:r>
    </w:p>
    <w:p w14:paraId="3ACA12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CCC8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FCFA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E2DE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rotate_x =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point[0].x) -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point[0].y);</w:t>
      </w:r>
    </w:p>
    <w:p w14:paraId="43F3066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point[0].x) +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point[0].y);</w:t>
      </w:r>
    </w:p>
    <w:p w14:paraId="5D48717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3F35748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point[0].x = rotate_x;</w:t>
      </w:r>
    </w:p>
    <w:p w14:paraId="00C3ABB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point[0].y = rotate_y;</w:t>
      </w:r>
    </w:p>
    <w:p w14:paraId="6D9F7B6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EC65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rotate_x =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point[1].x) -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point[1].y);</w:t>
      </w:r>
    </w:p>
    <w:p w14:paraId="5B1AB59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point[1].x) +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point[1].y);</w:t>
      </w:r>
    </w:p>
    <w:p w14:paraId="2AB63DF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2C744F8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point[1].x = rotate_x;</w:t>
      </w:r>
    </w:p>
    <w:p w14:paraId="051CA2C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point[1].y = rotate_y;</w:t>
      </w:r>
    </w:p>
    <w:p w14:paraId="369C610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291F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rotate_x =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point[2].x) -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point[2].y);</w:t>
      </w:r>
    </w:p>
    <w:p w14:paraId="1CE5D3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point[2].x) +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point[2].y);</w:t>
      </w:r>
    </w:p>
    <w:p w14:paraId="37E7D10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534B62F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point[2].x = rotate_x;</w:t>
      </w:r>
    </w:p>
    <w:p w14:paraId="0E1FB07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point[2].y = rotate_y;</w:t>
      </w:r>
    </w:p>
    <w:p w14:paraId="70C26554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B63103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336B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::Move(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58D65F8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1C54A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E7650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point[0].x = point[0].x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A99E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point[1].x = point[1].x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EF1C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point[2].x = point[2].x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E6EB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9E28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5426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4950EA3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7264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4AF9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point[0].y = point[0].y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0EB0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point[1].y = point[1].y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4533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point[2].y = point[2].y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9345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9621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DE4011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9A95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::info()</w:t>
      </w:r>
    </w:p>
    <w:p w14:paraId="60B14E7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1CBE9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8950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"Треугольник\n"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8FB4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"Координаты точек треугольника: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D1B0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1B60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to_string(point[0].x);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"; y1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to_string(point[0].y);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0FB0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to_string(point[1].x);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"; y2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to_string(point[1].y);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AA5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"x3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to_string(point[2].x);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"; y3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to_string(point[2].y);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9A37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1B82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to_string(getArea());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327A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to_string(getPerimetr());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530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center_of_gravity();</w:t>
      </w:r>
    </w:p>
    <w:p w14:paraId="085AAC6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тяжести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x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to_string(x);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", y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to_string(y);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4A8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707D8B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1140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9679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::~Triangle()</w:t>
      </w:r>
    </w:p>
    <w:p w14:paraId="5247138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C4D11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14:paraId="26A56B30" w14:textId="1896889F" w:rsidR="00D90005" w:rsidRPr="00450CA7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29F248" w14:textId="44F6F78B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Sqare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41A2028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F46DA0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C26AC6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14:paraId="52B113C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0BF1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2AC0A51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8AFA7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B7722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35AF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Square( )</w:t>
      </w:r>
    </w:p>
    <w:p w14:paraId="52E4DDC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1C789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4B81F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5A84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~Square() {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 };</w:t>
      </w:r>
    </w:p>
    <w:p w14:paraId="24D5E445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450C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 </w:t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предусмотрена</w:t>
      </w:r>
      <w:r w:rsidRPr="00450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3CA2E62F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Rotate() {};</w:t>
      </w:r>
    </w:p>
    <w:p w14:paraId="50657EFA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 {};</w:t>
      </w:r>
    </w:p>
    <w:p w14:paraId="60C517DB" w14:textId="77777777" w:rsidR="00D90005" w:rsidRPr="00450CA7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36D15" w14:textId="04312100" w:rsidR="00D90005" w:rsidRPr="00450CA7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0C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E408AD9" w14:textId="7F8600DA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Point</w:t>
      </w:r>
      <w:r w:rsidRPr="00450CA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670DAF1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1303967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BB0568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2DBA2DB" w14:textId="06F375B3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43CC25" w14:textId="77777777" w:rsidR="00D90005" w:rsidRPr="006C5331" w:rsidRDefault="00D90005" w:rsidP="00D90005">
      <w:pPr>
        <w:pStyle w:val="11"/>
        <w:ind w:firstLine="0"/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</w:p>
    <w:p w14:paraId="6C4BFC7E" w14:textId="77777777" w:rsidR="00717D2C" w:rsidRPr="00B34586" w:rsidRDefault="00717D2C" w:rsidP="00717D2C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3A22564D" w14:textId="77777777" w:rsidR="007B4D81" w:rsidRPr="006C5331" w:rsidRDefault="00717D2C" w:rsidP="006C5331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64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</w:t>
      </w:r>
      <w:r w:rsidR="0040342E">
        <w:rPr>
          <w:rFonts w:ascii="Times New Roman" w:hAnsi="Times New Roman" w:cs="Times New Roman"/>
          <w:sz w:val="28"/>
          <w:szCs w:val="28"/>
        </w:rPr>
        <w:t>3</w:t>
      </w:r>
      <w:r w:rsidRPr="00B46649">
        <w:rPr>
          <w:rFonts w:ascii="Times New Roman" w:hAnsi="Times New Roman" w:cs="Times New Roman"/>
          <w:sz w:val="28"/>
          <w:szCs w:val="28"/>
        </w:rPr>
        <w:t xml:space="preserve"> мы ознакомились </w:t>
      </w:r>
      <w:r w:rsidR="00EE3F26">
        <w:rPr>
          <w:rFonts w:ascii="Times New Roman" w:hAnsi="Times New Roman" w:cs="Times New Roman"/>
          <w:sz w:val="28"/>
          <w:szCs w:val="28"/>
        </w:rPr>
        <w:t xml:space="preserve">с отношением наследования и иерархией классов. Изучили, что такое виртуальные методы, как происходит наследование и какая разница </w:t>
      </w:r>
      <w:r w:rsidR="00C56B5B">
        <w:rPr>
          <w:rFonts w:ascii="Times New Roman" w:hAnsi="Times New Roman" w:cs="Times New Roman"/>
          <w:sz w:val="28"/>
          <w:szCs w:val="28"/>
        </w:rPr>
        <w:t xml:space="preserve">между модификаторами </w:t>
      </w:r>
      <w:r w:rsidR="00EE3F26">
        <w:rPr>
          <w:rFonts w:ascii="Times New Roman" w:hAnsi="Times New Roman" w:cs="Times New Roman"/>
          <w:sz w:val="28"/>
          <w:szCs w:val="28"/>
        </w:rPr>
        <w:t>доступа и наследования.</w:t>
      </w:r>
    </w:p>
    <w:p w14:paraId="52558A6F" w14:textId="77777777" w:rsidR="00717D2C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36ACA296" w14:textId="77777777" w:rsidR="00717D2C" w:rsidRPr="00B34586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17E61B4D" w14:textId="452BF581" w:rsidR="00717D2C" w:rsidRPr="006730FE" w:rsidRDefault="00717D2C" w:rsidP="00717D2C">
      <w:pPr>
        <w:pStyle w:val="11"/>
        <w:ind w:firstLine="0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Автор</w:t>
      </w:r>
      <w:r w:rsidR="00DD64B4">
        <w:rPr>
          <w:sz w:val="28"/>
          <w:szCs w:val="28"/>
          <w:lang w:val="ru-RU"/>
        </w:rPr>
        <w:t>ы</w:t>
      </w:r>
      <w:r w:rsidRPr="00192B3E">
        <w:rPr>
          <w:sz w:val="28"/>
          <w:szCs w:val="28"/>
          <w:lang w:val="ru-RU"/>
        </w:rPr>
        <w:t xml:space="preserve">              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  <w:lang w:val="ru-RU"/>
        </w:rPr>
        <w:tab/>
        <w:t xml:space="preserve"> </w:t>
      </w:r>
      <w:r>
        <w:rPr>
          <w:sz w:val="28"/>
          <w:szCs w:val="28"/>
          <w:lang w:val="ru-RU"/>
        </w:rPr>
        <w:tab/>
        <w:t xml:space="preserve">     </w:t>
      </w:r>
      <w:r w:rsidRPr="00192B3E">
        <w:rPr>
          <w:sz w:val="28"/>
          <w:szCs w:val="28"/>
          <w:lang w:val="ru-RU"/>
        </w:rPr>
        <w:t>Преподаватель</w:t>
      </w:r>
      <w:r w:rsidRPr="006730FE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D90005">
        <w:rPr>
          <w:sz w:val="28"/>
          <w:szCs w:val="28"/>
          <w:lang w:val="ru-RU"/>
        </w:rPr>
        <w:t>Тарасов</w:t>
      </w:r>
      <w:r w:rsidR="00450CA7">
        <w:rPr>
          <w:sz w:val="28"/>
          <w:szCs w:val="28"/>
          <w:lang w:val="ru-RU"/>
        </w:rPr>
        <w:t xml:space="preserve"> С.А.</w:t>
      </w:r>
    </w:p>
    <w:p w14:paraId="71B22566" w14:textId="778D8F2C" w:rsidR="00717D2C" w:rsidRPr="00192B3E" w:rsidRDefault="00D90005" w:rsidP="00717D2C">
      <w:pPr>
        <w:pStyle w:val="1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Шутенко Остап Русланович</w:t>
      </w:r>
      <w:r w:rsidR="00717D2C">
        <w:rPr>
          <w:sz w:val="28"/>
          <w:szCs w:val="28"/>
          <w:lang w:val="ru-RU"/>
        </w:rPr>
        <w:t xml:space="preserve"> </w:t>
      </w:r>
      <w:r w:rsidR="00717D2C">
        <w:rPr>
          <w:sz w:val="28"/>
          <w:szCs w:val="28"/>
          <w:lang w:val="ru-RU"/>
        </w:rPr>
        <w:tab/>
        <w:t xml:space="preserve">               </w:t>
      </w:r>
      <w:r w:rsidR="00717D2C" w:rsidRPr="00192B3E">
        <w:rPr>
          <w:sz w:val="28"/>
          <w:szCs w:val="28"/>
          <w:lang w:val="ru-RU"/>
        </w:rPr>
        <w:t>Оценка</w:t>
      </w:r>
      <w:r w:rsidR="00717D2C">
        <w:rPr>
          <w:sz w:val="28"/>
          <w:szCs w:val="28"/>
          <w:lang w:val="ru-RU"/>
        </w:rPr>
        <w:t xml:space="preserve"> _____________</w:t>
      </w:r>
    </w:p>
    <w:p w14:paraId="5A519E62" w14:textId="6E63CC18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0835F7D6" w14:textId="77777777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1971853E" w14:textId="677422ED" w:rsidR="00717D2C" w:rsidRPr="00DF2F1A" w:rsidRDefault="00717D2C" w:rsidP="00717D2C">
      <w:pPr>
        <w:pStyle w:val="11"/>
        <w:ind w:left="4248" w:firstLine="708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Подпись _____</w:t>
      </w:r>
      <w:r>
        <w:rPr>
          <w:sz w:val="28"/>
          <w:szCs w:val="28"/>
          <w:lang w:val="ru-RU"/>
        </w:rPr>
        <w:t>__</w:t>
      </w:r>
      <w:r w:rsidRPr="00192B3E">
        <w:rPr>
          <w:sz w:val="28"/>
          <w:szCs w:val="28"/>
          <w:lang w:val="ru-RU"/>
        </w:rPr>
        <w:t xml:space="preserve">   Дата:</w:t>
      </w:r>
      <w:r>
        <w:rPr>
          <w:sz w:val="28"/>
          <w:szCs w:val="28"/>
          <w:lang w:val="ru-RU"/>
        </w:rPr>
        <w:t xml:space="preserve"> __.__.20</w:t>
      </w:r>
      <w:r w:rsidR="00450CA7">
        <w:rPr>
          <w:sz w:val="28"/>
          <w:szCs w:val="28"/>
          <w:lang w:val="ru-RU"/>
        </w:rPr>
        <w:t>20</w:t>
      </w:r>
    </w:p>
    <w:p w14:paraId="33114D5A" w14:textId="77777777" w:rsidR="00717D2C" w:rsidRPr="00C66C35" w:rsidRDefault="00717D2C" w:rsidP="00C66C35">
      <w:pPr>
        <w:pStyle w:val="11"/>
        <w:ind w:firstLine="0"/>
        <w:rPr>
          <w:rFonts w:asciiTheme="minorHAnsi" w:hAnsiTheme="minorHAnsi" w:cstheme="minorHAnsi"/>
          <w:sz w:val="26"/>
          <w:szCs w:val="26"/>
          <w:lang w:val="ru-RU"/>
        </w:rPr>
      </w:pPr>
    </w:p>
    <w:sectPr w:rsidR="00717D2C" w:rsidRPr="00C66C35" w:rsidSect="002C6F6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42EBE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A8E0133"/>
    <w:multiLevelType w:val="hybridMultilevel"/>
    <w:tmpl w:val="4502B5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CF71BA"/>
    <w:multiLevelType w:val="hybridMultilevel"/>
    <w:tmpl w:val="2A84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5248"/>
    <w:multiLevelType w:val="multilevel"/>
    <w:tmpl w:val="FD28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0D040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309501D2"/>
    <w:multiLevelType w:val="hybridMultilevel"/>
    <w:tmpl w:val="8C8C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16C93"/>
    <w:multiLevelType w:val="multilevel"/>
    <w:tmpl w:val="448C1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7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9F7D0A"/>
    <w:multiLevelType w:val="hybridMultilevel"/>
    <w:tmpl w:val="5B30DD7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38DA530A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E14876"/>
    <w:multiLevelType w:val="hybridMultilevel"/>
    <w:tmpl w:val="DA1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0CE3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05FA8"/>
    <w:multiLevelType w:val="hybridMultilevel"/>
    <w:tmpl w:val="E17E1F24"/>
    <w:lvl w:ilvl="0" w:tplc="38DA530A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912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422022"/>
    <w:multiLevelType w:val="hybridMultilevel"/>
    <w:tmpl w:val="81F89894"/>
    <w:lvl w:ilvl="0" w:tplc="6B7E1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397541"/>
    <w:multiLevelType w:val="hybridMultilevel"/>
    <w:tmpl w:val="F4AA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21C"/>
    <w:multiLevelType w:val="hybridMultilevel"/>
    <w:tmpl w:val="37F87822"/>
    <w:lvl w:ilvl="0" w:tplc="B756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23DE6"/>
    <w:multiLevelType w:val="hybridMultilevel"/>
    <w:tmpl w:val="2152B118"/>
    <w:lvl w:ilvl="0" w:tplc="90244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5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BF9"/>
    <w:rsid w:val="000011EE"/>
    <w:rsid w:val="00003562"/>
    <w:rsid w:val="00004C46"/>
    <w:rsid w:val="00020D21"/>
    <w:rsid w:val="00073231"/>
    <w:rsid w:val="00074C13"/>
    <w:rsid w:val="00091D27"/>
    <w:rsid w:val="00092A82"/>
    <w:rsid w:val="000951B1"/>
    <w:rsid w:val="000C0CE3"/>
    <w:rsid w:val="000C453A"/>
    <w:rsid w:val="000C66C2"/>
    <w:rsid w:val="000D33E3"/>
    <w:rsid w:val="000F4842"/>
    <w:rsid w:val="00100F36"/>
    <w:rsid w:val="00106E2F"/>
    <w:rsid w:val="0010749D"/>
    <w:rsid w:val="00110A53"/>
    <w:rsid w:val="00146C42"/>
    <w:rsid w:val="001677AE"/>
    <w:rsid w:val="00170C00"/>
    <w:rsid w:val="001760B1"/>
    <w:rsid w:val="0018680F"/>
    <w:rsid w:val="00187449"/>
    <w:rsid w:val="00192B3E"/>
    <w:rsid w:val="001C2861"/>
    <w:rsid w:val="001D2BC2"/>
    <w:rsid w:val="001D54FF"/>
    <w:rsid w:val="001E264F"/>
    <w:rsid w:val="001E7AB8"/>
    <w:rsid w:val="001F7B90"/>
    <w:rsid w:val="00214175"/>
    <w:rsid w:val="00234E5F"/>
    <w:rsid w:val="00235B05"/>
    <w:rsid w:val="002856F8"/>
    <w:rsid w:val="00294807"/>
    <w:rsid w:val="002A1389"/>
    <w:rsid w:val="002C1C95"/>
    <w:rsid w:val="002C6F64"/>
    <w:rsid w:val="0030203C"/>
    <w:rsid w:val="0030405E"/>
    <w:rsid w:val="00315948"/>
    <w:rsid w:val="003227CA"/>
    <w:rsid w:val="0033209D"/>
    <w:rsid w:val="0035355F"/>
    <w:rsid w:val="00354C3D"/>
    <w:rsid w:val="00382BF9"/>
    <w:rsid w:val="0038652A"/>
    <w:rsid w:val="003A0951"/>
    <w:rsid w:val="003A31E1"/>
    <w:rsid w:val="003C02C7"/>
    <w:rsid w:val="003D597F"/>
    <w:rsid w:val="003E6623"/>
    <w:rsid w:val="003E7295"/>
    <w:rsid w:val="003F3575"/>
    <w:rsid w:val="00402458"/>
    <w:rsid w:val="0040342E"/>
    <w:rsid w:val="00404926"/>
    <w:rsid w:val="00450CA7"/>
    <w:rsid w:val="00451246"/>
    <w:rsid w:val="0048110A"/>
    <w:rsid w:val="00487689"/>
    <w:rsid w:val="004B4DE7"/>
    <w:rsid w:val="004E24EB"/>
    <w:rsid w:val="004E44EA"/>
    <w:rsid w:val="004E5DB7"/>
    <w:rsid w:val="004F3EF9"/>
    <w:rsid w:val="005277CB"/>
    <w:rsid w:val="005771F8"/>
    <w:rsid w:val="005C0BEF"/>
    <w:rsid w:val="005F6413"/>
    <w:rsid w:val="005F7187"/>
    <w:rsid w:val="006213FA"/>
    <w:rsid w:val="00643A51"/>
    <w:rsid w:val="00645ED6"/>
    <w:rsid w:val="006730FE"/>
    <w:rsid w:val="0068229D"/>
    <w:rsid w:val="006829F6"/>
    <w:rsid w:val="00692131"/>
    <w:rsid w:val="00694D93"/>
    <w:rsid w:val="006C5003"/>
    <w:rsid w:val="006C5331"/>
    <w:rsid w:val="00715DC9"/>
    <w:rsid w:val="00717D2C"/>
    <w:rsid w:val="00720529"/>
    <w:rsid w:val="0073438B"/>
    <w:rsid w:val="00734ED2"/>
    <w:rsid w:val="00743F94"/>
    <w:rsid w:val="00761412"/>
    <w:rsid w:val="007879CF"/>
    <w:rsid w:val="00790BDD"/>
    <w:rsid w:val="00792AD6"/>
    <w:rsid w:val="007A7840"/>
    <w:rsid w:val="007B1AD2"/>
    <w:rsid w:val="007B23FC"/>
    <w:rsid w:val="007B4D81"/>
    <w:rsid w:val="007C7F65"/>
    <w:rsid w:val="007E0D71"/>
    <w:rsid w:val="00805916"/>
    <w:rsid w:val="0082478D"/>
    <w:rsid w:val="008367F9"/>
    <w:rsid w:val="00863330"/>
    <w:rsid w:val="008766C9"/>
    <w:rsid w:val="008A5C63"/>
    <w:rsid w:val="008B3B83"/>
    <w:rsid w:val="008C3AAA"/>
    <w:rsid w:val="008D27C6"/>
    <w:rsid w:val="008F1CCC"/>
    <w:rsid w:val="00922B0D"/>
    <w:rsid w:val="00945811"/>
    <w:rsid w:val="0095495A"/>
    <w:rsid w:val="00967B51"/>
    <w:rsid w:val="009701F2"/>
    <w:rsid w:val="00975414"/>
    <w:rsid w:val="009C75D8"/>
    <w:rsid w:val="009D10DF"/>
    <w:rsid w:val="009E4E95"/>
    <w:rsid w:val="009F23A5"/>
    <w:rsid w:val="009F42E5"/>
    <w:rsid w:val="009F70A5"/>
    <w:rsid w:val="00A233C6"/>
    <w:rsid w:val="00A40D24"/>
    <w:rsid w:val="00A4255B"/>
    <w:rsid w:val="00A473F4"/>
    <w:rsid w:val="00A96963"/>
    <w:rsid w:val="00A96F64"/>
    <w:rsid w:val="00A97619"/>
    <w:rsid w:val="00AB2138"/>
    <w:rsid w:val="00AB30F2"/>
    <w:rsid w:val="00AD1CC1"/>
    <w:rsid w:val="00AD2D7F"/>
    <w:rsid w:val="00AF49DE"/>
    <w:rsid w:val="00B11651"/>
    <w:rsid w:val="00B14460"/>
    <w:rsid w:val="00B172B0"/>
    <w:rsid w:val="00B27F09"/>
    <w:rsid w:val="00B34586"/>
    <w:rsid w:val="00B46649"/>
    <w:rsid w:val="00B5102F"/>
    <w:rsid w:val="00B57C2C"/>
    <w:rsid w:val="00B823FC"/>
    <w:rsid w:val="00B87368"/>
    <w:rsid w:val="00B91685"/>
    <w:rsid w:val="00BB4FE4"/>
    <w:rsid w:val="00BF0219"/>
    <w:rsid w:val="00BF321D"/>
    <w:rsid w:val="00BF76CD"/>
    <w:rsid w:val="00C04A20"/>
    <w:rsid w:val="00C21B1E"/>
    <w:rsid w:val="00C54C7B"/>
    <w:rsid w:val="00C56B5B"/>
    <w:rsid w:val="00C57A4F"/>
    <w:rsid w:val="00C66C35"/>
    <w:rsid w:val="00C73BAC"/>
    <w:rsid w:val="00C82172"/>
    <w:rsid w:val="00C922E8"/>
    <w:rsid w:val="00CC47F2"/>
    <w:rsid w:val="00CE01DA"/>
    <w:rsid w:val="00CE6E35"/>
    <w:rsid w:val="00CF440E"/>
    <w:rsid w:val="00CF5497"/>
    <w:rsid w:val="00CF5530"/>
    <w:rsid w:val="00D03F8D"/>
    <w:rsid w:val="00D10188"/>
    <w:rsid w:val="00D10FE3"/>
    <w:rsid w:val="00D42B25"/>
    <w:rsid w:val="00D75F11"/>
    <w:rsid w:val="00D76BE9"/>
    <w:rsid w:val="00D77D2A"/>
    <w:rsid w:val="00D820BB"/>
    <w:rsid w:val="00D90005"/>
    <w:rsid w:val="00D9685D"/>
    <w:rsid w:val="00DB295B"/>
    <w:rsid w:val="00DB334B"/>
    <w:rsid w:val="00DB3650"/>
    <w:rsid w:val="00DC71DC"/>
    <w:rsid w:val="00DD3E33"/>
    <w:rsid w:val="00DD48DB"/>
    <w:rsid w:val="00DD64B4"/>
    <w:rsid w:val="00DE69AE"/>
    <w:rsid w:val="00DF2F1A"/>
    <w:rsid w:val="00E0466F"/>
    <w:rsid w:val="00E15C16"/>
    <w:rsid w:val="00E23DD6"/>
    <w:rsid w:val="00E25A5F"/>
    <w:rsid w:val="00E32A7B"/>
    <w:rsid w:val="00E46131"/>
    <w:rsid w:val="00E86AB4"/>
    <w:rsid w:val="00EA4E89"/>
    <w:rsid w:val="00EC127E"/>
    <w:rsid w:val="00EC595E"/>
    <w:rsid w:val="00EE3F26"/>
    <w:rsid w:val="00EE6578"/>
    <w:rsid w:val="00F159CB"/>
    <w:rsid w:val="00F1634F"/>
    <w:rsid w:val="00F2489F"/>
    <w:rsid w:val="00F5265A"/>
    <w:rsid w:val="00F54AA1"/>
    <w:rsid w:val="00F82358"/>
    <w:rsid w:val="00F8613D"/>
    <w:rsid w:val="00F8758A"/>
    <w:rsid w:val="00F87E09"/>
    <w:rsid w:val="00FA0503"/>
    <w:rsid w:val="00FB0B9A"/>
    <w:rsid w:val="00FB145C"/>
    <w:rsid w:val="00F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4B95"/>
  <w15:docId w15:val="{4447AB7D-320C-458C-AC53-19B7614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03"/>
  </w:style>
  <w:style w:type="paragraph" w:styleId="1">
    <w:name w:val="heading 1"/>
    <w:basedOn w:val="a"/>
    <w:next w:val="a"/>
    <w:link w:val="10"/>
    <w:uiPriority w:val="9"/>
    <w:qFormat/>
    <w:rsid w:val="00F526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F9"/>
    <w:pPr>
      <w:ind w:left="720"/>
      <w:contextualSpacing/>
    </w:pPr>
  </w:style>
  <w:style w:type="table" w:styleId="a4">
    <w:name w:val="Table Grid"/>
    <w:basedOn w:val="a1"/>
    <w:uiPriority w:val="39"/>
    <w:rsid w:val="009C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2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0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4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265A"/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paragraph" w:styleId="a8">
    <w:name w:val="List Number"/>
    <w:basedOn w:val="a"/>
    <w:semiHidden/>
    <w:rsid w:val="00C21B1E"/>
    <w:pPr>
      <w:widowControl w:val="0"/>
      <w:overflowPunct w:val="0"/>
      <w:autoSpaceDE w:val="0"/>
      <w:autoSpaceDN w:val="0"/>
      <w:adjustRightInd w:val="0"/>
      <w:spacing w:after="0" w:line="240" w:lineRule="auto"/>
      <w:ind w:left="283" w:hanging="283"/>
      <w:jc w:val="both"/>
      <w:textAlignment w:val="baseline"/>
    </w:pPr>
    <w:rPr>
      <w:rFonts w:ascii="SchoolBook" w:eastAsia="Times New Roman" w:hAnsi="SchoolBook" w:cs="Times New Roman"/>
      <w:sz w:val="20"/>
      <w:szCs w:val="20"/>
      <w:lang w:eastAsia="ru-RU"/>
    </w:rPr>
  </w:style>
  <w:style w:type="paragraph" w:customStyle="1" w:styleId="11">
    <w:name w:val="Стиль1"/>
    <w:basedOn w:val="a"/>
    <w:qFormat/>
    <w:rsid w:val="001874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yan\Documents\&#1053;&#1072;&#1089;&#1090;&#1088;&#1072;&#1080;&#1074;&#1072;&#1077;&#1084;&#1099;&#1077;%20&#1096;&#1072;&#1073;&#1083;&#1086;&#1085;&#1099;%20Office\&#1064;&#1072;&#1073;&#1083;&#1086;&#1085;%20&#1090;&#1080;&#1090;&#1091;&#1083;&#1100;&#1085;&#1080;&#108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F74AF-CD9F-4619-A08A-57EDD60E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титульник .dotx</Template>
  <TotalTime>642</TotalTime>
  <Pages>12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</dc:creator>
  <cp:keywords/>
  <dc:description/>
  <cp:lastModifiedBy>Остап Шутенко</cp:lastModifiedBy>
  <cp:revision>204</cp:revision>
  <dcterms:created xsi:type="dcterms:W3CDTF">2017-09-12T20:28:00Z</dcterms:created>
  <dcterms:modified xsi:type="dcterms:W3CDTF">2020-12-23T10:32:00Z</dcterms:modified>
</cp:coreProperties>
</file>