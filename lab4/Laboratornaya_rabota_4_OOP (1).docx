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165D" w14:textId="77777777" w:rsidR="00A96F64" w:rsidRDefault="00073231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FF1CD5">
        <w:rPr>
          <w:rFonts w:ascii="Times New Roman" w:hAnsi="Times New Roman" w:cs="Times New Roman"/>
          <w:b/>
          <w:sz w:val="36"/>
          <w:szCs w:val="36"/>
        </w:rPr>
        <w:t>4</w:t>
      </w:r>
    </w:p>
    <w:p w14:paraId="0DC1A144" w14:textId="77777777" w:rsidR="00A96F64" w:rsidRDefault="00FF1CD5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1CD5">
        <w:rPr>
          <w:rFonts w:ascii="Times New Roman" w:hAnsi="Times New Roman" w:cs="Times New Roman"/>
          <w:b/>
          <w:sz w:val="32"/>
          <w:szCs w:val="32"/>
        </w:rPr>
        <w:t>Контейнеры STL</w:t>
      </w:r>
    </w:p>
    <w:p w14:paraId="58545903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6E7A17B" w14:textId="77777777" w:rsidR="00FA0503" w:rsidRDefault="009B25D4" w:rsidP="00FA0503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B25D4">
        <w:rPr>
          <w:rFonts w:ascii="Times New Roman" w:hAnsi="Times New Roman" w:cs="Times New Roman"/>
          <w:sz w:val="28"/>
          <w:szCs w:val="28"/>
        </w:rPr>
        <w:t>знакомлен</w:t>
      </w:r>
      <w:r>
        <w:rPr>
          <w:rFonts w:ascii="Times New Roman" w:hAnsi="Times New Roman" w:cs="Times New Roman"/>
          <w:sz w:val="28"/>
          <w:szCs w:val="28"/>
        </w:rPr>
        <w:t>ие с классами-контейнерами биб</w:t>
      </w:r>
      <w:r w:rsidRPr="009B25D4">
        <w:rPr>
          <w:rFonts w:ascii="Times New Roman" w:hAnsi="Times New Roman" w:cs="Times New Roman"/>
          <w:sz w:val="28"/>
          <w:szCs w:val="28"/>
        </w:rPr>
        <w:t>лиотеки STL.</w:t>
      </w:r>
    </w:p>
    <w:p w14:paraId="6F2AB9E8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552AEB65" w14:textId="77777777" w:rsidR="00790BDD" w:rsidRDefault="00834173" w:rsidP="00834173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«Расписание полётов» с полями: дата </w:t>
      </w:r>
      <w:r w:rsidRPr="00834173">
        <w:rPr>
          <w:rFonts w:ascii="Times New Roman" w:hAnsi="Times New Roman" w:cs="Times New Roman"/>
          <w:sz w:val="28"/>
          <w:szCs w:val="28"/>
        </w:rPr>
        <w:t xml:space="preserve">вылета, время вылета, пункт назначения, время </w:t>
      </w:r>
      <w:r w:rsidR="00F414D6">
        <w:rPr>
          <w:rFonts w:ascii="Times New Roman" w:hAnsi="Times New Roman" w:cs="Times New Roman"/>
          <w:sz w:val="28"/>
          <w:szCs w:val="28"/>
        </w:rPr>
        <w:t xml:space="preserve">прибытия, номер рейса. Вывести </w:t>
      </w:r>
      <w:r w:rsidRPr="00834173">
        <w:rPr>
          <w:rFonts w:ascii="Times New Roman" w:hAnsi="Times New Roman" w:cs="Times New Roman"/>
          <w:sz w:val="28"/>
          <w:szCs w:val="28"/>
        </w:rPr>
        <w:t xml:space="preserve">номера рейсов, время вылета и время прибытия на задаваемую </w:t>
      </w:r>
      <w:r w:rsidR="00F414D6">
        <w:rPr>
          <w:rFonts w:ascii="Times New Roman" w:hAnsi="Times New Roman" w:cs="Times New Roman"/>
          <w:sz w:val="28"/>
          <w:szCs w:val="28"/>
        </w:rPr>
        <w:t>дату и задаваемый пункт назначе</w:t>
      </w:r>
      <w:r w:rsidRPr="00834173">
        <w:rPr>
          <w:rFonts w:ascii="Times New Roman" w:hAnsi="Times New Roman" w:cs="Times New Roman"/>
          <w:sz w:val="28"/>
          <w:szCs w:val="28"/>
        </w:rPr>
        <w:t>ния.</w:t>
      </w:r>
    </w:p>
    <w:p w14:paraId="6A95741B" w14:textId="77777777" w:rsidR="00792AD6" w:rsidRPr="00F01C43" w:rsidRDefault="00D10188" w:rsidP="00F01C43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188">
        <w:rPr>
          <w:rFonts w:ascii="Times New Roman" w:hAnsi="Times New Roman" w:cs="Times New Roman"/>
          <w:sz w:val="28"/>
          <w:szCs w:val="28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Диаграммы</w:t>
      </w:r>
      <w:r w:rsidR="00A96F64" w:rsidRPr="00DD64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классов</w:t>
      </w:r>
    </w:p>
    <w:p w14:paraId="029417AA" w14:textId="0D12E329" w:rsidR="00792AD6" w:rsidRDefault="00646AF8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D467A" wp14:editId="339598C7">
            <wp:extent cx="11239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87B2" w14:textId="6E6D4FAE" w:rsidR="00646AF8" w:rsidRDefault="00646AF8" w:rsidP="008F1CCC">
      <w:pPr>
        <w:ind w:left="-567"/>
        <w:jc w:val="both"/>
        <w:rPr>
          <w:noProof/>
        </w:rPr>
      </w:pPr>
      <w:r>
        <w:rPr>
          <w:noProof/>
        </w:rPr>
        <w:drawing>
          <wp:inline distT="0" distB="0" distL="0" distR="0" wp14:anchorId="6C895D71" wp14:editId="6CD2A512">
            <wp:extent cx="9810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93FD6F" wp14:editId="6A6E4132">
            <wp:extent cx="177165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96B9F9" wp14:editId="1B6977BA">
            <wp:extent cx="2771775" cy="2362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5FB5" w14:textId="1AE833E5" w:rsidR="00646AF8" w:rsidRDefault="00646AF8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26F40" wp14:editId="15E2DD6B">
            <wp:extent cx="57912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ECC" w14:textId="77777777" w:rsidR="00E9520E" w:rsidRDefault="00E9520E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257907C5" w14:textId="3558FF51" w:rsidR="00E9520E" w:rsidRDefault="00C70A51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29F99" wp14:editId="5DA16807">
            <wp:extent cx="3086100" cy="117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A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69ED25" wp14:editId="54BB6D32">
            <wp:extent cx="10858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C8C1" w14:textId="77777777" w:rsidR="00792AD6" w:rsidRDefault="00792AD6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DC1678C" w14:textId="77777777" w:rsidR="00C666DB" w:rsidRDefault="00C666DB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FAE365F" w14:textId="77777777" w:rsidR="00792AD6" w:rsidRDefault="00792AD6" w:rsidP="00C66C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 на языке С++</w:t>
      </w:r>
    </w:p>
    <w:p w14:paraId="72527381" w14:textId="315F6096" w:rsidR="00110A53" w:rsidRDefault="00110A53" w:rsidP="00110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09213A" w14:textId="004C7388" w:rsidR="00646AF8" w:rsidRDefault="00646AF8" w:rsidP="00110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F8EA7F" w14:textId="081BEF62" w:rsidR="00646AF8" w:rsidRDefault="00C70A51" w:rsidP="00110A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proofErr w:type="spellStart"/>
      <w:r w:rsidRPr="00C70A51">
        <w:rPr>
          <w:rFonts w:cstheme="minorHAnsi"/>
          <w:b/>
          <w:bCs/>
          <w:color w:val="000000"/>
          <w:lang w:val="en-US"/>
        </w:rPr>
        <w:t>Time.h</w:t>
      </w:r>
      <w:proofErr w:type="spellEnd"/>
    </w:p>
    <w:p w14:paraId="47FB239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089142D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E8DB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  <w:proofErr w:type="gramEnd"/>
    </w:p>
    <w:p w14:paraId="744FB49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Minute;</w:t>
      </w:r>
      <w:proofErr w:type="gramEnd"/>
    </w:p>
    <w:p w14:paraId="30D00283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B26B8" w14:textId="36FD2698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042000" w14:textId="712BB325" w:rsidR="00C70A51" w:rsidRDefault="00C70A51" w:rsidP="00110A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proofErr w:type="spellStart"/>
      <w:r w:rsidRPr="00C70A51">
        <w:rPr>
          <w:rFonts w:cstheme="minorHAnsi"/>
          <w:b/>
          <w:bCs/>
          <w:color w:val="000000"/>
          <w:lang w:val="en-US"/>
        </w:rPr>
        <w:t>SearchData.h</w:t>
      </w:r>
      <w:proofErr w:type="spellEnd"/>
    </w:p>
    <w:p w14:paraId="79EFD9E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18819B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14:paraId="5D4E3E9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Flight.h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C415E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89053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SearchData</w:t>
      </w:r>
      <w:proofErr w:type="spellEnd"/>
    </w:p>
    <w:p w14:paraId="51995DE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B441B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A827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7BFFC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searchDst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0220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SearchData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searchDate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searchDst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searchDate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searchDst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searchDst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BF62AE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7C66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2BD32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81235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searchDst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34D9E2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48D7A" w14:textId="61976574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9D369A" w14:textId="0320D9C7" w:rsidR="00C70A51" w:rsidRDefault="00C70A51" w:rsidP="00110A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proofErr w:type="spellStart"/>
      <w:r w:rsidRPr="00C70A51">
        <w:rPr>
          <w:rFonts w:cstheme="minorHAnsi"/>
          <w:b/>
          <w:bCs/>
          <w:color w:val="000000"/>
          <w:lang w:val="en-US"/>
        </w:rPr>
        <w:t>Date.h</w:t>
      </w:r>
      <w:proofErr w:type="spellEnd"/>
    </w:p>
    <w:p w14:paraId="4275797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C1C3B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14:paraId="377D21A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036D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5B58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D1851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Day;</w:t>
      </w:r>
      <w:proofErr w:type="gramEnd"/>
    </w:p>
    <w:p w14:paraId="36EC5C3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Month;</w:t>
      </w:r>
      <w:proofErr w:type="gramEnd"/>
    </w:p>
    <w:p w14:paraId="24996F3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Year;</w:t>
      </w:r>
      <w:proofErr w:type="gramEnd"/>
    </w:p>
    <w:p w14:paraId="2D4B3E6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A6F26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AF321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sum1,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sum2;</w:t>
      </w:r>
      <w:proofErr w:type="gramEnd"/>
    </w:p>
    <w:p w14:paraId="292164D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Day + Month * 31 + Year *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366;</w:t>
      </w:r>
      <w:proofErr w:type="gramEnd"/>
    </w:p>
    <w:p w14:paraId="01254BD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= </w:t>
      </w:r>
      <w:proofErr w:type="spellStart"/>
      <w:proofErr w:type="gram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31 +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366;</w:t>
      </w:r>
    </w:p>
    <w:p w14:paraId="0EDB4D80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== sum2;</w:t>
      </w:r>
    </w:p>
    <w:p w14:paraId="0E38EB8A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F5D18" w14:textId="38B0C96A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C16A60" w14:textId="357E2371" w:rsidR="00C70A51" w:rsidRPr="00C70A51" w:rsidRDefault="00C70A51" w:rsidP="00110A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proofErr w:type="spellStart"/>
      <w:r w:rsidRPr="00C70A51">
        <w:rPr>
          <w:rFonts w:cstheme="minorHAnsi"/>
          <w:b/>
          <w:bCs/>
          <w:color w:val="000000"/>
          <w:lang w:val="en-US"/>
        </w:rPr>
        <w:t>Flight.h</w:t>
      </w:r>
      <w:proofErr w:type="spellEnd"/>
    </w:p>
    <w:p w14:paraId="618F741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66AE5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3B1AB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7CD9E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</w:p>
    <w:p w14:paraId="4FBFB98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D1E4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отправления</w:t>
      </w:r>
    </w:p>
    <w:p w14:paraId="08BF400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отправления</w:t>
      </w:r>
    </w:p>
    <w:p w14:paraId="2C08ACF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прибытия</w:t>
      </w:r>
    </w:p>
    <w:p w14:paraId="63DFE70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flightNumber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рейса</w:t>
      </w:r>
    </w:p>
    <w:p w14:paraId="1FADED7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Пункт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назначения</w:t>
      </w:r>
    </w:p>
    <w:p w14:paraId="6E7B37A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departureDate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departureTime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arrivalTime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flightNumber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 :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departureDate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departureTime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arrivalTime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flightNumber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flightNumber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3227DDE" w14:textId="28BE683E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B1CFE4" w14:textId="2A008676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C70A51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FlightScgedule.h</w:t>
      </w:r>
      <w:proofErr w:type="spellEnd"/>
    </w:p>
    <w:p w14:paraId="042434F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1079C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F1D0B9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8530F4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SearchData.h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57CF13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Flight.h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3E216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B9400C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3000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</w:p>
    <w:p w14:paraId="6605BEE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7A599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CC11B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CD01F6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751734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WORK_MODE_VECTOR =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AC15CB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WORK_MODE_MAP =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70EA91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7A355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choice(</w:t>
      </w:r>
      <w:proofErr w:type="gramEnd"/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nmode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E38B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23E6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1126F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11F13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D5F5FA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readingfile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string&amp; 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namefile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ab/>
        <w:t>// exception</w:t>
      </w:r>
    </w:p>
    <w:p w14:paraId="5EE5B55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D6A36A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0588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DA9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A88C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5DF23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1089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4151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BA446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F524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52BD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0999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21540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A17B6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_mode =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E0785E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952F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vector;</w:t>
      </w:r>
      <w:proofErr w:type="gramEnd"/>
    </w:p>
    <w:p w14:paraId="37E1FD8B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multimap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317C2" w14:textId="38EB5AF0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0C69ED" w14:textId="41555D8E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FlightScgedule.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cpp</w:t>
      </w:r>
    </w:p>
    <w:p w14:paraId="743B095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FlightScgedule.h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E3282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915B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612353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059D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choice(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nmode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48BA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FE5A6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_mode = </w:t>
      </w:r>
      <w:proofErr w:type="spellStart"/>
      <w:proofErr w:type="gram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nmode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DDE8D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B7E3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mode()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066D21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66D5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mode;</w:t>
      </w:r>
      <w:proofErr w:type="gramEnd"/>
    </w:p>
    <w:p w14:paraId="4CEE345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959F5B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43AE" w14:textId="0FA49AED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8DF48C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F7904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(_mode == WORK_MODE_VECTOR)</w:t>
      </w:r>
    </w:p>
    <w:p w14:paraId="3C65A34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vector.push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5548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(_mode == WORK_MODE_MAP)</w:t>
      </w:r>
    </w:p>
    <w:p w14:paraId="72F78272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54485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mmap.insert</w:t>
      </w:r>
      <w:proofErr w:type="spellEnd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685EC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8564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5E2A9C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8E64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8071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4E582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57222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86E4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4A564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DCC0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2E7D194" w14:textId="0656EFEB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25FC96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(_mode == WORK_MODE_VECTOR)</w:t>
      </w:r>
    </w:p>
    <w:p w14:paraId="7FBD1A9A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B275AB" w14:textId="07C7886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D58CE01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E3CEA2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B07A0" w14:textId="049A95C0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2E058D3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3BC4602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68CC6" w14:textId="34986DCA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9E35DC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it,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vector.end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SearchData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923B18" w14:textId="4BA31C0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EF1D55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vector.end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9271B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20CCF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flightNo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departureTime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arrivalTime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C644A5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departureDate.Day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84DC4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departureDate.Month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0430A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departureDate.Year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CAE61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departureTime.Hour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EA949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departureTime.Minute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54401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departureTime.Second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2AE81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17070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arrivalTime.Hour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76AD9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arrivalTime.Minute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EDEC9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arrivalTime.Second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9A574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flightNumber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13841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Start"/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BED72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50853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3D34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9DBA2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CAA65" w14:textId="41B9266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F2187F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(_mode == WORK_MODE_MAP)</w:t>
      </w:r>
    </w:p>
    <w:p w14:paraId="146A973B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86D40" w14:textId="6BCB8C5B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7C420A5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mmap.begin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251F1B" w14:textId="0C2A605F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D26F50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_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mmap.count</w:t>
      </w:r>
      <w:proofErr w:type="spellEnd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2B314" w14:textId="6F469545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8ED068C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mmap.find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dstPoint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0DB23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3A2FB" w14:textId="380044A5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8106C2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counter; ++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911B61D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8434F4" w14:textId="3D4EA19F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5F033E2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depDate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3244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3234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it-&gt;</w:t>
      </w:r>
      <w:proofErr w:type="spellStart"/>
      <w:proofErr w:type="gram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second.departureDate</w:t>
      </w:r>
      <w:proofErr w:type="spellEnd"/>
      <w:proofErr w:type="gram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second.departureTime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second.destinationPoint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&lt;&lt; " "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second.arrivalTime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it-&gt;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second.flightNumber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1BCA40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departureDate.Day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D362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departureDate.Month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2401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departureDate.Year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1A3B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departureTime.Hour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2C33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departureTime.Minute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86BC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departureTime.Second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C683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80B6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arrivalTime.Hour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987E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arrivalTime.Minute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009A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arrivalTime.Second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E355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(it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second._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flightNumber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1FC6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7C465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A46D4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0EA3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5F25833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7A2E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2E3D6" w14:textId="4898768A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proofErr w:type="spellStart"/>
      <w:r>
        <w:rPr>
          <w:rFonts w:cstheme="minorHAnsi"/>
          <w:b/>
          <w:bCs/>
          <w:color w:val="000000"/>
          <w:lang w:val="en-US"/>
        </w:rPr>
        <w:t>Read_in_file.h</w:t>
      </w:r>
      <w:proofErr w:type="spellEnd"/>
    </w:p>
    <w:p w14:paraId="417DA0D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B8FA78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FlightScgedule.h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1BB17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085856" w14:textId="013731DA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readingfile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55749" w14:textId="0F87538D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Read_in_file.</w:t>
      </w:r>
      <w:r>
        <w:rPr>
          <w:rFonts w:cstheme="minorHAnsi"/>
          <w:b/>
          <w:bCs/>
          <w:color w:val="000000"/>
          <w:lang w:val="en-US"/>
        </w:rPr>
        <w:t>cpp</w:t>
      </w:r>
    </w:p>
    <w:p w14:paraId="6BCB692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Read_in_file.h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8D546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readingfile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FlightSchedule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// exception</w:t>
      </w:r>
    </w:p>
    <w:p w14:paraId="49EBFAD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1E01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FECD1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90EB33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70A51">
        <w:rPr>
          <w:rFonts w:ascii="Consolas" w:hAnsi="Consolas" w:cs="Consolas"/>
          <w:color w:val="008000"/>
          <w:sz w:val="19"/>
          <w:szCs w:val="19"/>
          <w:lang w:val="en-US"/>
        </w:rPr>
        <w:t>//exception</w:t>
      </w:r>
    </w:p>
    <w:p w14:paraId="13FDFFE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E056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30F4E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3081F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F682B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02C50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flightNo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4EAB0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C04695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9E5C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DFFEAF7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E5D50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depDate.Day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depDate.Month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depDate.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2967F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depTime.Second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depTime.Minute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depTime.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858DF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A55CC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arrTime.Second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arrTime.Minute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arrTime.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E63DA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flightNo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D7077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depDate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depTime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dstPoint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arrTime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flightNo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5CF4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E6E8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.set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5200E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8DCE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E8A7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9CFDA5" w14:textId="75BC6431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5CB24C" w14:textId="4194BA9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C70A51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Console.h</w:t>
      </w:r>
      <w:proofErr w:type="spellEnd"/>
    </w:p>
    <w:p w14:paraId="1546E6F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180F1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208277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DDE8EE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FlightScgedule.h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1D97ED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Read_in_file.h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5A2EA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BD529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15C64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70AE6" w14:textId="1E64EC83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74D403" w14:textId="20D21916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Console.cpp</w:t>
      </w:r>
    </w:p>
    <w:p w14:paraId="52FDD83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Console.h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5D00BC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DF21A11" w14:textId="7D723E7C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BDEDC10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D1C25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D721C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FlightSchedule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F7EA1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9B3E3" w14:textId="4D53E428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D96FDA8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работа с вектором \n1 - работа со словарём"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DE8FA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Выберете режим работы: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F9B95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07806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9504E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A76CF" w14:textId="042F861C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BCBF0F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67FA96D0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7886C7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такого режима работы!"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73246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B060D4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F5DBD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BE264" w14:textId="0EA2CED6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690227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objFS.choice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45454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40345" w14:textId="0D4441F3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1E1F2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"input.txt</w:t>
      </w:r>
      <w:proofErr w:type="gram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9DA74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B28458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FF74D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readingfile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objFS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1B25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4B9AE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e)</w:t>
      </w:r>
    </w:p>
    <w:p w14:paraId="22A439E1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4D3546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016B4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gramStart"/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7EAE56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2DDA7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E2349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0C9CA2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1C905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даты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пукнта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назначения</w:t>
      </w:r>
    </w:p>
    <w:p w14:paraId="60E99A4F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destonation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D1AC3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12C82920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23DE6933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отправления и пункт назначения рейса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68253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data.Day</w:t>
      </w:r>
      <w:proofErr w:type="spellEnd"/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data.Month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data.Year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277DB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destonation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6CCDE5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objFS.printinfo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destonation</w:t>
      </w:r>
      <w:proofErr w:type="spellEnd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191D03" w14:textId="42977EB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4F94A" w14:textId="3ED7FF54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Lab4.cpp</w:t>
      </w:r>
    </w:p>
    <w:p w14:paraId="75C6281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Console.h</w:t>
      </w:r>
      <w:proofErr w:type="spellEnd"/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FD33BA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64F1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53478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BAB6E2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0A5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A5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6ED64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A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4ACE07BE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BEBDF" w14:textId="77777777" w:rsid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6B21D0" w14:textId="2D64C0C6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02B99" w14:textId="77777777" w:rsidR="00C70A51" w:rsidRPr="00C70A51" w:rsidRDefault="00C70A51" w:rsidP="00C70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</w:p>
    <w:p w14:paraId="60261B51" w14:textId="77777777" w:rsidR="00717D2C" w:rsidRPr="00C70A51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30F2CB38" w14:textId="77777777" w:rsidR="007B4D81" w:rsidRPr="006C5331" w:rsidRDefault="00717D2C" w:rsidP="006C5331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</w:t>
      </w:r>
      <w:r w:rsidR="00E85A88">
        <w:rPr>
          <w:rFonts w:ascii="Times New Roman" w:hAnsi="Times New Roman" w:cs="Times New Roman"/>
          <w:sz w:val="28"/>
          <w:szCs w:val="28"/>
        </w:rPr>
        <w:t>4</w:t>
      </w:r>
      <w:r w:rsidRPr="00B46649">
        <w:rPr>
          <w:rFonts w:ascii="Times New Roman" w:hAnsi="Times New Roman" w:cs="Times New Roman"/>
          <w:sz w:val="28"/>
          <w:szCs w:val="28"/>
        </w:rPr>
        <w:t xml:space="preserve"> мы ознакомились </w:t>
      </w:r>
      <w:r w:rsidR="00EE3F26">
        <w:rPr>
          <w:rFonts w:ascii="Times New Roman" w:hAnsi="Times New Roman" w:cs="Times New Roman"/>
          <w:sz w:val="28"/>
          <w:szCs w:val="28"/>
        </w:rPr>
        <w:t xml:space="preserve">с </w:t>
      </w:r>
      <w:r w:rsidR="00E85A88">
        <w:rPr>
          <w:rFonts w:ascii="Times New Roman" w:hAnsi="Times New Roman" w:cs="Times New Roman"/>
          <w:sz w:val="28"/>
          <w:szCs w:val="28"/>
        </w:rPr>
        <w:t>классами-контейнерами биб</w:t>
      </w:r>
      <w:r w:rsidR="00C95D0B">
        <w:rPr>
          <w:rFonts w:ascii="Times New Roman" w:hAnsi="Times New Roman" w:cs="Times New Roman"/>
          <w:sz w:val="28"/>
          <w:szCs w:val="28"/>
        </w:rPr>
        <w:t>лиотеки STL,</w:t>
      </w:r>
      <w:r w:rsidR="00580961">
        <w:rPr>
          <w:rFonts w:ascii="Times New Roman" w:hAnsi="Times New Roman" w:cs="Times New Roman"/>
          <w:sz w:val="28"/>
          <w:szCs w:val="28"/>
        </w:rPr>
        <w:t xml:space="preserve"> увеличили свои теоретические и практические навыки работы с контейнерами STL.</w:t>
      </w:r>
    </w:p>
    <w:p w14:paraId="6D6AE02F" w14:textId="77777777" w:rsidR="00717D2C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382757CC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585FF62A" w14:textId="37357D24" w:rsidR="00717D2C" w:rsidRPr="006730FE" w:rsidRDefault="00717D2C" w:rsidP="00717D2C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Автор</w:t>
      </w:r>
      <w:r w:rsidR="00DD64B4">
        <w:rPr>
          <w:sz w:val="28"/>
          <w:szCs w:val="28"/>
          <w:lang w:val="ru-RU"/>
        </w:rPr>
        <w:t>ы</w:t>
      </w:r>
      <w:r w:rsidRPr="00192B3E">
        <w:rPr>
          <w:sz w:val="28"/>
          <w:szCs w:val="28"/>
          <w:lang w:val="ru-RU"/>
        </w:rPr>
        <w:t xml:space="preserve">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ab/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0F66CA">
        <w:rPr>
          <w:sz w:val="28"/>
          <w:szCs w:val="28"/>
          <w:lang w:val="ru-RU"/>
        </w:rPr>
        <w:t>Тарасов</w:t>
      </w:r>
    </w:p>
    <w:p w14:paraId="747386EA" w14:textId="476C7BAE" w:rsidR="00717D2C" w:rsidRPr="00192B3E" w:rsidRDefault="000F66CA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Остап Русланович</w:t>
      </w:r>
      <w:r>
        <w:rPr>
          <w:sz w:val="28"/>
          <w:szCs w:val="28"/>
          <w:lang w:val="ru-RU"/>
        </w:rPr>
        <w:tab/>
      </w:r>
      <w:r w:rsidR="00717D2C">
        <w:rPr>
          <w:sz w:val="28"/>
          <w:szCs w:val="28"/>
          <w:lang w:val="ru-RU"/>
        </w:rPr>
        <w:tab/>
        <w:t xml:space="preserve">               </w:t>
      </w:r>
      <w:r w:rsidR="00717D2C" w:rsidRPr="00192B3E">
        <w:rPr>
          <w:sz w:val="28"/>
          <w:szCs w:val="28"/>
          <w:lang w:val="ru-RU"/>
        </w:rPr>
        <w:t>Оценка</w:t>
      </w:r>
      <w:r w:rsidR="00717D2C">
        <w:rPr>
          <w:sz w:val="28"/>
          <w:szCs w:val="28"/>
          <w:lang w:val="ru-RU"/>
        </w:rPr>
        <w:t xml:space="preserve"> _____________</w:t>
      </w:r>
    </w:p>
    <w:p w14:paraId="0F0BC129" w14:textId="7017D09E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50FE0900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3CAC2D4D" w14:textId="3EF74E09" w:rsidR="00717D2C" w:rsidRPr="00DF2F1A" w:rsidRDefault="00717D2C" w:rsidP="00717D2C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</w:t>
      </w:r>
      <w:proofErr w:type="gramStart"/>
      <w:r>
        <w:rPr>
          <w:sz w:val="28"/>
          <w:szCs w:val="28"/>
          <w:lang w:val="ru-RU"/>
        </w:rPr>
        <w:t>_._</w:t>
      </w:r>
      <w:proofErr w:type="gramEnd"/>
      <w:r>
        <w:rPr>
          <w:sz w:val="28"/>
          <w:szCs w:val="28"/>
          <w:lang w:val="ru-RU"/>
        </w:rPr>
        <w:t>_.20</w:t>
      </w:r>
      <w:r w:rsidR="00184045">
        <w:rPr>
          <w:sz w:val="28"/>
          <w:szCs w:val="28"/>
          <w:lang w:val="ru-RU"/>
        </w:rPr>
        <w:t>20</w:t>
      </w:r>
    </w:p>
    <w:p w14:paraId="3452B6D2" w14:textId="77777777" w:rsidR="00717D2C" w:rsidRPr="00C66C35" w:rsidRDefault="00717D2C" w:rsidP="00C66C35">
      <w:pPr>
        <w:pStyle w:val="11"/>
        <w:ind w:firstLine="0"/>
        <w:rPr>
          <w:rFonts w:asciiTheme="minorHAnsi" w:hAnsiTheme="minorHAnsi" w:cstheme="minorHAnsi"/>
          <w:sz w:val="26"/>
          <w:szCs w:val="26"/>
          <w:lang w:val="ru-RU"/>
        </w:rPr>
      </w:pPr>
    </w:p>
    <w:sectPr w:rsidR="00717D2C" w:rsidRPr="00C66C35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20D21"/>
    <w:rsid w:val="00073231"/>
    <w:rsid w:val="00074C13"/>
    <w:rsid w:val="00091D27"/>
    <w:rsid w:val="00092A82"/>
    <w:rsid w:val="000951B1"/>
    <w:rsid w:val="000C0CE3"/>
    <w:rsid w:val="000C453A"/>
    <w:rsid w:val="000C66C2"/>
    <w:rsid w:val="000D33E3"/>
    <w:rsid w:val="000F4842"/>
    <w:rsid w:val="000F66CA"/>
    <w:rsid w:val="00100F36"/>
    <w:rsid w:val="00106E2F"/>
    <w:rsid w:val="0010749D"/>
    <w:rsid w:val="00110A53"/>
    <w:rsid w:val="00146C42"/>
    <w:rsid w:val="001677AE"/>
    <w:rsid w:val="00170C00"/>
    <w:rsid w:val="00184045"/>
    <w:rsid w:val="0018680F"/>
    <w:rsid w:val="00187449"/>
    <w:rsid w:val="00192B3E"/>
    <w:rsid w:val="001C2861"/>
    <w:rsid w:val="001D2BC2"/>
    <w:rsid w:val="001D54FF"/>
    <w:rsid w:val="001E264F"/>
    <w:rsid w:val="001E7AB8"/>
    <w:rsid w:val="001F7B90"/>
    <w:rsid w:val="00214175"/>
    <w:rsid w:val="00234E5F"/>
    <w:rsid w:val="00235B05"/>
    <w:rsid w:val="002856F8"/>
    <w:rsid w:val="00294807"/>
    <w:rsid w:val="002A1389"/>
    <w:rsid w:val="002C1C95"/>
    <w:rsid w:val="002C6F64"/>
    <w:rsid w:val="0030203C"/>
    <w:rsid w:val="0030405E"/>
    <w:rsid w:val="00315948"/>
    <w:rsid w:val="003227CA"/>
    <w:rsid w:val="0033209D"/>
    <w:rsid w:val="0035355F"/>
    <w:rsid w:val="00354C3D"/>
    <w:rsid w:val="00382BF9"/>
    <w:rsid w:val="0038652A"/>
    <w:rsid w:val="003A0951"/>
    <w:rsid w:val="003A31E1"/>
    <w:rsid w:val="003C02C7"/>
    <w:rsid w:val="003D597F"/>
    <w:rsid w:val="003E6623"/>
    <w:rsid w:val="003E7295"/>
    <w:rsid w:val="003F3575"/>
    <w:rsid w:val="00402458"/>
    <w:rsid w:val="0040342E"/>
    <w:rsid w:val="00404926"/>
    <w:rsid w:val="00451246"/>
    <w:rsid w:val="0048110A"/>
    <w:rsid w:val="00487689"/>
    <w:rsid w:val="004B4DE7"/>
    <w:rsid w:val="004E24EB"/>
    <w:rsid w:val="004E44EA"/>
    <w:rsid w:val="004E5DB7"/>
    <w:rsid w:val="004F3EF9"/>
    <w:rsid w:val="005277CB"/>
    <w:rsid w:val="005771F8"/>
    <w:rsid w:val="00580961"/>
    <w:rsid w:val="005C0BEF"/>
    <w:rsid w:val="005F6413"/>
    <w:rsid w:val="005F7187"/>
    <w:rsid w:val="006213FA"/>
    <w:rsid w:val="00643A51"/>
    <w:rsid w:val="00645ED6"/>
    <w:rsid w:val="00646AF8"/>
    <w:rsid w:val="00654DDF"/>
    <w:rsid w:val="006730FE"/>
    <w:rsid w:val="0068229D"/>
    <w:rsid w:val="006829F6"/>
    <w:rsid w:val="00692131"/>
    <w:rsid w:val="00694D93"/>
    <w:rsid w:val="006C5003"/>
    <w:rsid w:val="006C5331"/>
    <w:rsid w:val="00715DC9"/>
    <w:rsid w:val="00717D2C"/>
    <w:rsid w:val="00720529"/>
    <w:rsid w:val="0073438B"/>
    <w:rsid w:val="00734ED2"/>
    <w:rsid w:val="00743F94"/>
    <w:rsid w:val="007879CF"/>
    <w:rsid w:val="00790BDD"/>
    <w:rsid w:val="00792AD6"/>
    <w:rsid w:val="007A7840"/>
    <w:rsid w:val="007B1AD2"/>
    <w:rsid w:val="007B23FC"/>
    <w:rsid w:val="007B4D81"/>
    <w:rsid w:val="007C7F65"/>
    <w:rsid w:val="007E0D71"/>
    <w:rsid w:val="00805916"/>
    <w:rsid w:val="0082478D"/>
    <w:rsid w:val="00834173"/>
    <w:rsid w:val="008367F9"/>
    <w:rsid w:val="0086239E"/>
    <w:rsid w:val="00863330"/>
    <w:rsid w:val="008766C9"/>
    <w:rsid w:val="008A5C63"/>
    <w:rsid w:val="008B3B83"/>
    <w:rsid w:val="008C3AAA"/>
    <w:rsid w:val="008D27C6"/>
    <w:rsid w:val="008F1CCC"/>
    <w:rsid w:val="00922B0D"/>
    <w:rsid w:val="00945811"/>
    <w:rsid w:val="0095495A"/>
    <w:rsid w:val="00967B51"/>
    <w:rsid w:val="009701F2"/>
    <w:rsid w:val="00975414"/>
    <w:rsid w:val="009B25D4"/>
    <w:rsid w:val="009C75D8"/>
    <w:rsid w:val="009D10DF"/>
    <w:rsid w:val="009E4E95"/>
    <w:rsid w:val="009F23A5"/>
    <w:rsid w:val="009F42E5"/>
    <w:rsid w:val="009F70A5"/>
    <w:rsid w:val="00A233C6"/>
    <w:rsid w:val="00A40D24"/>
    <w:rsid w:val="00A4255B"/>
    <w:rsid w:val="00A473F4"/>
    <w:rsid w:val="00A96963"/>
    <w:rsid w:val="00A96F64"/>
    <w:rsid w:val="00A97619"/>
    <w:rsid w:val="00AB2138"/>
    <w:rsid w:val="00AB30F2"/>
    <w:rsid w:val="00AD1CC1"/>
    <w:rsid w:val="00AD2D7F"/>
    <w:rsid w:val="00AF49DE"/>
    <w:rsid w:val="00B11651"/>
    <w:rsid w:val="00B14460"/>
    <w:rsid w:val="00B172B0"/>
    <w:rsid w:val="00B27F09"/>
    <w:rsid w:val="00B34586"/>
    <w:rsid w:val="00B46649"/>
    <w:rsid w:val="00B5102F"/>
    <w:rsid w:val="00B57C2C"/>
    <w:rsid w:val="00B823FC"/>
    <w:rsid w:val="00B87368"/>
    <w:rsid w:val="00B91685"/>
    <w:rsid w:val="00BB4FE4"/>
    <w:rsid w:val="00BC4EA0"/>
    <w:rsid w:val="00BF0219"/>
    <w:rsid w:val="00BF321D"/>
    <w:rsid w:val="00BF76CD"/>
    <w:rsid w:val="00C04A20"/>
    <w:rsid w:val="00C21B1E"/>
    <w:rsid w:val="00C54C7B"/>
    <w:rsid w:val="00C56B5B"/>
    <w:rsid w:val="00C57A4F"/>
    <w:rsid w:val="00C666DB"/>
    <w:rsid w:val="00C66C35"/>
    <w:rsid w:val="00C70A51"/>
    <w:rsid w:val="00C73BAC"/>
    <w:rsid w:val="00C82172"/>
    <w:rsid w:val="00C922E8"/>
    <w:rsid w:val="00C95D0B"/>
    <w:rsid w:val="00CC47F2"/>
    <w:rsid w:val="00CE01DA"/>
    <w:rsid w:val="00CE6E35"/>
    <w:rsid w:val="00CF440E"/>
    <w:rsid w:val="00CF5497"/>
    <w:rsid w:val="00CF5530"/>
    <w:rsid w:val="00D03F8D"/>
    <w:rsid w:val="00D10188"/>
    <w:rsid w:val="00D10FE3"/>
    <w:rsid w:val="00D33D1A"/>
    <w:rsid w:val="00D42B25"/>
    <w:rsid w:val="00D75F11"/>
    <w:rsid w:val="00D76BE9"/>
    <w:rsid w:val="00D77D2A"/>
    <w:rsid w:val="00D9685D"/>
    <w:rsid w:val="00DB295B"/>
    <w:rsid w:val="00DB334B"/>
    <w:rsid w:val="00DB3650"/>
    <w:rsid w:val="00DC71DC"/>
    <w:rsid w:val="00DD3E33"/>
    <w:rsid w:val="00DD48DB"/>
    <w:rsid w:val="00DD64B4"/>
    <w:rsid w:val="00DE69AE"/>
    <w:rsid w:val="00DF2F1A"/>
    <w:rsid w:val="00E0466F"/>
    <w:rsid w:val="00E15C16"/>
    <w:rsid w:val="00E23DD6"/>
    <w:rsid w:val="00E25A5F"/>
    <w:rsid w:val="00E32A7B"/>
    <w:rsid w:val="00E46131"/>
    <w:rsid w:val="00E56A9E"/>
    <w:rsid w:val="00E85A88"/>
    <w:rsid w:val="00E86AB4"/>
    <w:rsid w:val="00E9520E"/>
    <w:rsid w:val="00EA4E89"/>
    <w:rsid w:val="00EC127E"/>
    <w:rsid w:val="00EC595E"/>
    <w:rsid w:val="00EE3F26"/>
    <w:rsid w:val="00EE6578"/>
    <w:rsid w:val="00F01C43"/>
    <w:rsid w:val="00F159CB"/>
    <w:rsid w:val="00F1634F"/>
    <w:rsid w:val="00F2489F"/>
    <w:rsid w:val="00F414D6"/>
    <w:rsid w:val="00F5265A"/>
    <w:rsid w:val="00F54AA1"/>
    <w:rsid w:val="00F82358"/>
    <w:rsid w:val="00F8613D"/>
    <w:rsid w:val="00F8758A"/>
    <w:rsid w:val="00F87E09"/>
    <w:rsid w:val="00FA0503"/>
    <w:rsid w:val="00FB0B9A"/>
    <w:rsid w:val="00FB145C"/>
    <w:rsid w:val="00FB3CD4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D6FE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79870-E681-4BD0-9CDD-9E693E0A0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649</TotalTime>
  <Pages>6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219</cp:revision>
  <dcterms:created xsi:type="dcterms:W3CDTF">2017-09-12T20:28:00Z</dcterms:created>
  <dcterms:modified xsi:type="dcterms:W3CDTF">2020-12-14T20:56:00Z</dcterms:modified>
</cp:coreProperties>
</file>