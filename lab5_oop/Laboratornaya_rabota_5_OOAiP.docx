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A8EF3" w14:textId="77777777" w:rsidR="00A96F64" w:rsidRDefault="00073231" w:rsidP="00E23DD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0B3806">
        <w:rPr>
          <w:rFonts w:ascii="Times New Roman" w:hAnsi="Times New Roman" w:cs="Times New Roman"/>
          <w:b/>
          <w:sz w:val="36"/>
          <w:szCs w:val="36"/>
        </w:rPr>
        <w:t>5</w:t>
      </w:r>
    </w:p>
    <w:p w14:paraId="79AACF66" w14:textId="77777777" w:rsidR="000B3806" w:rsidRPr="000B3806" w:rsidRDefault="000B3806" w:rsidP="00E23D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3806">
        <w:rPr>
          <w:rFonts w:ascii="Times New Roman" w:hAnsi="Times New Roman" w:cs="Times New Roman"/>
          <w:b/>
          <w:sz w:val="32"/>
          <w:szCs w:val="32"/>
        </w:rPr>
        <w:t>Классы, объекты, наследование в С#</w:t>
      </w:r>
    </w:p>
    <w:p w14:paraId="28E37511" w14:textId="77777777" w:rsidR="00A96F64" w:rsidRDefault="00A96F64" w:rsidP="00A96F64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Цель работы</w:t>
      </w:r>
    </w:p>
    <w:p w14:paraId="390ECE24" w14:textId="77777777" w:rsidR="00FA0503" w:rsidRDefault="00132172" w:rsidP="00E46AA9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32172">
        <w:rPr>
          <w:rFonts w:ascii="Times New Roman" w:hAnsi="Times New Roman" w:cs="Times New Roman"/>
          <w:sz w:val="28"/>
          <w:szCs w:val="28"/>
        </w:rPr>
        <w:t>Ознакомление с основами программирования на С#.</w:t>
      </w:r>
    </w:p>
    <w:p w14:paraId="08070111" w14:textId="77777777" w:rsidR="00142F11" w:rsidRDefault="00A96F64" w:rsidP="00142F11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Формулировка задачи</w:t>
      </w:r>
    </w:p>
    <w:p w14:paraId="0FC08F51" w14:textId="77777777" w:rsidR="00790BDD" w:rsidRPr="00142F11" w:rsidRDefault="00A91EEA" w:rsidP="00142F11">
      <w:pPr>
        <w:ind w:left="-567" w:firstLine="1275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91EEA">
        <w:rPr>
          <w:rFonts w:ascii="Times New Roman" w:hAnsi="Times New Roman" w:cs="Times New Roman"/>
          <w:sz w:val="28"/>
          <w:szCs w:val="28"/>
        </w:rPr>
        <w:t>В качестве задания выбирается один из вариантов 2-й работы.</w:t>
      </w:r>
      <w:r w:rsidR="00304AEE" w:rsidRPr="00304AEE">
        <w:rPr>
          <w:rFonts w:ascii="Times New Roman" w:hAnsi="Times New Roman" w:cs="Times New Roman"/>
          <w:sz w:val="28"/>
          <w:szCs w:val="28"/>
        </w:rPr>
        <w:t xml:space="preserve"> </w:t>
      </w:r>
      <w:r w:rsidR="00304AEE">
        <w:rPr>
          <w:rFonts w:ascii="Times New Roman" w:hAnsi="Times New Roman" w:cs="Times New Roman"/>
          <w:sz w:val="28"/>
          <w:szCs w:val="28"/>
        </w:rPr>
        <w:t>Выбран вариант №5.</w:t>
      </w:r>
    </w:p>
    <w:p w14:paraId="40B0B885" w14:textId="77777777" w:rsidR="006B5674" w:rsidRPr="00B15F46" w:rsidRDefault="006B5674" w:rsidP="006B5674">
      <w:pPr>
        <w:ind w:left="-567"/>
        <w:jc w:val="center"/>
        <w:rPr>
          <w:sz w:val="28"/>
          <w:szCs w:val="28"/>
        </w:rPr>
      </w:pPr>
      <w:r w:rsidRPr="00B15F46">
        <w:rPr>
          <w:sz w:val="28"/>
          <w:szCs w:val="28"/>
        </w:rPr>
        <w:t xml:space="preserve">Создать класс </w:t>
      </w:r>
      <w:proofErr w:type="spellStart"/>
      <w:r w:rsidRPr="00B15F46">
        <w:rPr>
          <w:sz w:val="28"/>
          <w:szCs w:val="28"/>
        </w:rPr>
        <w:t>Figure</w:t>
      </w:r>
      <w:proofErr w:type="spellEnd"/>
      <w:r w:rsidRPr="00B15F46">
        <w:rPr>
          <w:sz w:val="28"/>
          <w:szCs w:val="28"/>
        </w:rPr>
        <w:t xml:space="preserve">, объект которого задается координатами точек, c вычислением площади, центра тяжести и периметра. На его основе реализовать классы </w:t>
      </w:r>
      <w:proofErr w:type="spellStart"/>
      <w:r w:rsidRPr="00B15F46">
        <w:rPr>
          <w:sz w:val="28"/>
          <w:szCs w:val="28"/>
        </w:rPr>
        <w:t>Rectangle</w:t>
      </w:r>
      <w:proofErr w:type="spellEnd"/>
      <w:r w:rsidRPr="00B15F46">
        <w:rPr>
          <w:sz w:val="28"/>
          <w:szCs w:val="28"/>
        </w:rPr>
        <w:t xml:space="preserve"> (прямоугольник) и </w:t>
      </w:r>
      <w:proofErr w:type="spellStart"/>
      <w:r w:rsidRPr="00B15F46">
        <w:rPr>
          <w:sz w:val="28"/>
          <w:szCs w:val="28"/>
        </w:rPr>
        <w:t>Pentagon</w:t>
      </w:r>
      <w:proofErr w:type="spellEnd"/>
      <w:r w:rsidRPr="00B15F46">
        <w:rPr>
          <w:sz w:val="28"/>
          <w:szCs w:val="28"/>
        </w:rPr>
        <w:t xml:space="preserve"> (пятиугольник).</w:t>
      </w:r>
    </w:p>
    <w:p w14:paraId="5E5A3675" w14:textId="77777777" w:rsidR="00792AD6" w:rsidRPr="00F01C43" w:rsidRDefault="00D10188" w:rsidP="00F01C43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0188">
        <w:rPr>
          <w:rFonts w:ascii="Times New Roman" w:hAnsi="Times New Roman" w:cs="Times New Roman"/>
          <w:sz w:val="28"/>
          <w:szCs w:val="28"/>
        </w:rPr>
        <w:t xml:space="preserve"> </w:t>
      </w:r>
      <w:r w:rsidR="00A96F64">
        <w:rPr>
          <w:rFonts w:ascii="Times New Roman" w:hAnsi="Times New Roman" w:cs="Times New Roman"/>
          <w:b/>
          <w:sz w:val="32"/>
          <w:szCs w:val="32"/>
        </w:rPr>
        <w:t>Диаграммы</w:t>
      </w:r>
      <w:r w:rsidR="00A96F64" w:rsidRPr="00DD64B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96F64">
        <w:rPr>
          <w:rFonts w:ascii="Times New Roman" w:hAnsi="Times New Roman" w:cs="Times New Roman"/>
          <w:b/>
          <w:sz w:val="32"/>
          <w:szCs w:val="32"/>
        </w:rPr>
        <w:t>классов</w:t>
      </w:r>
    </w:p>
    <w:p w14:paraId="49206315" w14:textId="77777777" w:rsidR="006B5674" w:rsidRDefault="006B5674" w:rsidP="006B5674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A85FB2F" wp14:editId="0102431F">
            <wp:extent cx="2419350" cy="292646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570" cy="293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5B847" wp14:editId="780B6896">
            <wp:extent cx="1299142" cy="127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3257" cy="128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B84444" wp14:editId="001FD5A0">
            <wp:extent cx="1257300" cy="115348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443" cy="116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EA0D" w14:textId="77777777" w:rsidR="006B5674" w:rsidRDefault="006B5674" w:rsidP="006B5674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Перечень сигнатур методов</w:t>
      </w:r>
    </w:p>
    <w:p w14:paraId="121A9BFD" w14:textId="77777777" w:rsidR="006B5674" w:rsidRPr="00392E7F" w:rsidRDefault="006B5674" w:rsidP="006B567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CC1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добавление вершины.</w:t>
      </w:r>
    </w:p>
    <w:p w14:paraId="0127D7BE" w14:textId="77777777" w:rsidR="006B5674" w:rsidRDefault="006B5674" w:rsidP="006B567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CC1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получение координат точек и линий.</w:t>
      </w:r>
    </w:p>
    <w:p w14:paraId="708C4B8B" w14:textId="77777777" w:rsidR="006B5674" w:rsidRDefault="006B5674" w:rsidP="006B567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CC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получение</w:t>
      </w:r>
      <w:r w:rsidRPr="00392E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площади.</w:t>
      </w:r>
    </w:p>
    <w:p w14:paraId="513B0430" w14:textId="77777777" w:rsidR="006B5674" w:rsidRDefault="006B5674" w:rsidP="006B567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getPerimetr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CC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получение периметра.</w:t>
      </w:r>
    </w:p>
    <w:p w14:paraId="601C9202" w14:textId="77777777" w:rsidR="006B5674" w:rsidRPr="00392E7F" w:rsidRDefault="006B5674" w:rsidP="006B567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getCentrMass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CC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получение центра масс.</w:t>
      </w:r>
    </w:p>
    <w:p w14:paraId="431A3822" w14:textId="77777777" w:rsidR="006B5674" w:rsidRDefault="006B5674" w:rsidP="006B567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CC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количества вершин.</w:t>
      </w:r>
    </w:p>
    <w:p w14:paraId="5FE84F49" w14:textId="77777777" w:rsidR="006B5674" w:rsidRDefault="006B5674" w:rsidP="006B567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CC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удаление точки.</w:t>
      </w:r>
    </w:p>
    <w:p w14:paraId="6E3682AD" w14:textId="77777777" w:rsidR="006B5674" w:rsidRPr="00392E7F" w:rsidRDefault="006B5674" w:rsidP="006B567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isExist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CC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проверка на соответствию типу.</w:t>
      </w:r>
    </w:p>
    <w:p w14:paraId="3C401AEA" w14:textId="77777777" w:rsidR="006B5674" w:rsidRDefault="006B5674" w:rsidP="006B5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E7FEC5" w14:textId="60530455" w:rsidR="008206A7" w:rsidRDefault="008206A7" w:rsidP="00CC09ED">
      <w:pPr>
        <w:rPr>
          <w:rFonts w:ascii="Times New Roman" w:hAnsi="Times New Roman" w:cs="Times New Roman"/>
          <w:sz w:val="28"/>
          <w:szCs w:val="28"/>
        </w:rPr>
      </w:pPr>
    </w:p>
    <w:p w14:paraId="7025A45B" w14:textId="77777777" w:rsidR="00CC09ED" w:rsidRDefault="00CC09ED" w:rsidP="00CC09ED">
      <w:pPr>
        <w:rPr>
          <w:rFonts w:ascii="Times New Roman" w:hAnsi="Times New Roman" w:cs="Times New Roman"/>
          <w:sz w:val="28"/>
          <w:szCs w:val="28"/>
        </w:rPr>
      </w:pPr>
    </w:p>
    <w:p w14:paraId="777394CA" w14:textId="5CB45C4C" w:rsidR="009D5FCF" w:rsidRDefault="00792AD6" w:rsidP="009F7747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</w:t>
      </w:r>
      <w:r w:rsidR="009F7747">
        <w:rPr>
          <w:rFonts w:ascii="Times New Roman" w:hAnsi="Times New Roman" w:cs="Times New Roman"/>
          <w:b/>
          <w:sz w:val="32"/>
          <w:szCs w:val="32"/>
        </w:rPr>
        <w:t xml:space="preserve">нг </w:t>
      </w:r>
      <w:r w:rsidR="009F7747">
        <w:rPr>
          <w:rFonts w:ascii="Times New Roman" w:hAnsi="Times New Roman" w:cs="Times New Roman"/>
          <w:b/>
          <w:sz w:val="32"/>
          <w:szCs w:val="32"/>
          <w:lang w:val="en-US"/>
        </w:rPr>
        <w:t>lab5.cs</w:t>
      </w:r>
    </w:p>
    <w:p w14:paraId="4697BC18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617C12E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5AE119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A3852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FA37D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FDC6F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8690F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lab5_oop</w:t>
      </w:r>
    </w:p>
    <w:p w14:paraId="05636362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E84EB0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747">
        <w:rPr>
          <w:rFonts w:ascii="Consolas" w:hAnsi="Consolas" w:cs="Consolas"/>
          <w:color w:val="2B91AF"/>
          <w:sz w:val="19"/>
          <w:szCs w:val="19"/>
          <w:lang w:val="en-US"/>
        </w:rPr>
        <w:t>lab5</w:t>
      </w:r>
    </w:p>
    <w:p w14:paraId="7B1F9697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E12B33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42FF3F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46E4CF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 =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C4B9A2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View.init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124CEE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1DE81A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45AFBF" w14:textId="6A5E1CA3" w:rsidR="009F7747" w:rsidRDefault="009F7747" w:rsidP="009F7747">
      <w:pPr>
        <w:ind w:left="-56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D4B1D0" w14:textId="1197337D" w:rsidR="009F7747" w:rsidRDefault="009F7747" w:rsidP="009F7747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9F774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Consol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.cs</w:t>
      </w:r>
      <w:proofErr w:type="spellEnd"/>
    </w:p>
    <w:p w14:paraId="20BE2283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93EB3DD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86E892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95073A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42FBE8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C6EA31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33DC1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lab5_oop</w:t>
      </w:r>
    </w:p>
    <w:p w14:paraId="7634FACA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8603E0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2B91AF"/>
          <w:sz w:val="19"/>
          <w:szCs w:val="19"/>
          <w:lang w:val="en-US"/>
        </w:rPr>
        <w:t>Consol</w:t>
      </w:r>
      <w:proofErr w:type="spellEnd"/>
    </w:p>
    <w:p w14:paraId="554FA92D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1A0667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47C34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8CDA830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BA1659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31F8372A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search=-1;</w:t>
      </w:r>
    </w:p>
    <w:p w14:paraId="1A691024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 != 0) {</w:t>
      </w:r>
    </w:p>
    <w:p w14:paraId="4B9CEC4D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"search: 1 - Figure 2 - Pentagon 3 - Rectangle\n"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221ACA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6AA8E6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search = </w:t>
      </w:r>
      <w:proofErr w:type="spellStart"/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E6083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95D13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(search)</w:t>
      </w:r>
    </w:p>
    <w:p w14:paraId="5AE499C9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ECA5D7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viewFigure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2D936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viewPentagon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3B79F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viewRectangle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821C8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14D964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E47BBD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6BD428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B6DBD9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1CDB17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viewPentagon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80DD13B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20900A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Pentagon Fig=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Pentagon();</w:t>
      </w:r>
    </w:p>
    <w:p w14:paraId="4D428DAC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0D41E89D" w14:textId="77777777"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5;</w:t>
      </w:r>
    </w:p>
    <w:p w14:paraId="34857C71" w14:textId="77777777"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003D7BE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783B96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92BFBC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"enter vertex to enter:"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D27994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spellStart"/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A8F290A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1262B4B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Fig.add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30579ABD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D80ADF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"Area="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25D38F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+=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Fig.getArea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31DC2B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+= (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nPerimetr</w:t>
      </w:r>
      <w:proofErr w:type="spellEnd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D83D31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+=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Fig.getPerimetr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B0619B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+= (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 \</w:t>
      </w:r>
      <w:proofErr w:type="spellStart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nCentrMass</w:t>
      </w:r>
      <w:proofErr w:type="spellEnd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9D6B39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20274379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pprint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Fig.getCentrMass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D5443AA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 xml:space="preserve"> figure\n"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B487E8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Fig.len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CE9D21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pprint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Fig.getPoint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D6EF09F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 xml:space="preserve"> vertex for delete\n"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120AB6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</w:t>
      </w:r>
      <w:proofErr w:type="spellStart"/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()); ;</w:t>
      </w:r>
    </w:p>
    <w:p w14:paraId="6331A0D6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Fig.del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01F41ED8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Fig.len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4FE391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pprint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Fig.getPoint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CD9F3C4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069789D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450876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viewRectangle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8626025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0F5E01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Fig =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Rectangle();</w:t>
      </w:r>
    </w:p>
    <w:p w14:paraId="75964239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20777A46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4;</w:t>
      </w:r>
    </w:p>
    <w:p w14:paraId="229A82C2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1C971037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55C93F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1669B9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"enter vertex to enter:"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E2D75F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spellStart"/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F6D000D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3A7B078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Fig.add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5329927B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E55CEF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"Area="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2B3E61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+=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Fig.getArea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04C4F6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+= (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nPerimetr</w:t>
      </w:r>
      <w:proofErr w:type="spellEnd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04F447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+=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Fig.getPerimetr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1BF248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+= (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 \</w:t>
      </w:r>
      <w:proofErr w:type="spellStart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nCentrMass</w:t>
      </w:r>
      <w:proofErr w:type="spellEnd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2A6742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33C8242C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pprint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Fig.getCentrMass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020739E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 xml:space="preserve"> figure\n"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0040C1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Fig.len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C0E31C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pprint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Fig.getPoint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ED58F72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 xml:space="preserve"> vertex for delete\n"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ED064C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</w:t>
      </w:r>
      <w:proofErr w:type="spellStart"/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D174B14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Fig.del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11A82452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Fig.len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862066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pprint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Fig.getPoint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695D541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2DD2E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D8BFAE2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24B3BF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viewFigure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110AC22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A87708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 Fig =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Figure();</w:t>
      </w:r>
    </w:p>
    <w:p w14:paraId="74EB5036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02710D73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61DA28F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9F2211D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"enter the number of vertexes:"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ED4C38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</w:t>
      </w:r>
      <w:proofErr w:type="spellStart"/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291F5C2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548DDF27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B6C68A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EB8123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C5EFDC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"enter vertex to enter:"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8FA416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</w:t>
      </w:r>
      <w:proofErr w:type="spellStart"/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996BFAD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</w:t>
      </w:r>
      <w:proofErr w:type="spellStart"/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74427F7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Fig.add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4CBDF995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1CB494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"Area="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8575F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+=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Fig.getArea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4CCDE7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 += (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nPerimetr</w:t>
      </w:r>
      <w:proofErr w:type="spellEnd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83CA19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+=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Fig.getPerimetr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ECD6E1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+= (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 \</w:t>
      </w:r>
      <w:proofErr w:type="spellStart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nCentrMass</w:t>
      </w:r>
      <w:proofErr w:type="spellEnd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FC5F9D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50ECD6C3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pprint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Fig.getCentrMass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8F7D0AE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 xml:space="preserve"> figure\n"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0D74E2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Fig.len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49DB7F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pprint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Fig.getPoint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5763EFF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 xml:space="preserve"> vertex for delete\n"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5BAEC2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</w:t>
      </w:r>
      <w:proofErr w:type="spellStart"/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C4BEE17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Fig.del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17F9C93E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9FDAD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Fig.len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75D1DA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pprint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Fig.getPoint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0089A4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D0C35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BA0680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E982DA5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"there is no such figure"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1C0848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17676DE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BAEBC6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415EC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pprint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(Point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F9D679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A5D4B2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7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D8A81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+=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buf.X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74889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+= 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468928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+=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buf.Y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08B81F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+= </w:t>
      </w:r>
      <w:r w:rsidRPr="009F774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C4903" w14:textId="77777777" w:rsidR="009F7747" w:rsidRP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(s); </w:t>
      </w:r>
    </w:p>
    <w:p w14:paraId="52D9EA6E" w14:textId="77777777" w:rsidR="009F7747" w:rsidRPr="00912DD0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035ED9" w14:textId="77777777" w:rsidR="009F7747" w:rsidRPr="00912DD0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9EEB65" w14:textId="555A58FD" w:rsidR="009F7747" w:rsidRDefault="009F7747" w:rsidP="009F7747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B66476" w14:textId="47FEB618" w:rsidR="009F7747" w:rsidRDefault="009F7747" w:rsidP="009F7747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9F774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912DD0">
        <w:rPr>
          <w:rFonts w:ascii="Times New Roman" w:hAnsi="Times New Roman" w:cs="Times New Roman"/>
          <w:b/>
          <w:sz w:val="32"/>
          <w:szCs w:val="32"/>
          <w:lang w:val="en-US"/>
        </w:rPr>
        <w:t>Figure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.cs</w:t>
      </w:r>
      <w:proofErr w:type="spellEnd"/>
    </w:p>
    <w:p w14:paraId="178E3EF2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7119418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12DD0">
        <w:rPr>
          <w:rFonts w:ascii="Consolas" w:hAnsi="Consolas" w:cs="Consolas"/>
          <w:color w:val="008000"/>
          <w:sz w:val="19"/>
          <w:szCs w:val="19"/>
          <w:lang w:val="en-US"/>
        </w:rPr>
        <w:t>System.Array</w:t>
      </w:r>
      <w:proofErr w:type="spellEnd"/>
      <w:r w:rsidRPr="00912DD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086B2FD1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12DD0">
        <w:rPr>
          <w:rFonts w:ascii="Consolas" w:hAnsi="Consolas" w:cs="Consolas"/>
          <w:color w:val="008000"/>
          <w:sz w:val="19"/>
          <w:szCs w:val="19"/>
          <w:lang w:val="en-US"/>
        </w:rPr>
        <w:t>System.Array</w:t>
      </w:r>
      <w:proofErr w:type="spellEnd"/>
      <w:r w:rsidRPr="00912DD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13162943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2D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439BBFE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2DD0">
        <w:rPr>
          <w:rFonts w:ascii="Consolas" w:hAnsi="Consolas" w:cs="Consolas"/>
          <w:color w:val="008000"/>
          <w:sz w:val="19"/>
          <w:szCs w:val="19"/>
          <w:lang w:val="en-US"/>
        </w:rPr>
        <w:t xml:space="preserve"> Summary description for Class1</w:t>
      </w:r>
    </w:p>
    <w:p w14:paraId="45EDD225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2D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FA3AB3C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ECF5D0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lab5_oop</w:t>
      </w:r>
    </w:p>
    <w:p w14:paraId="219EFE50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8EFD0E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EF28D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71FBFDC9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43FDCE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_n = 0;</w:t>
      </w:r>
    </w:p>
    <w:p w14:paraId="2A6CB65B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Point[]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C97E7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() { _n = 0;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Point[_n]; }</w:t>
      </w:r>
    </w:p>
    <w:p w14:paraId="3D7C4066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8000"/>
          <w:sz w:val="19"/>
          <w:szCs w:val="19"/>
          <w:lang w:val="en-US"/>
        </w:rPr>
        <w:t>//public ~Figure() {}</w:t>
      </w:r>
    </w:p>
    <w:p w14:paraId="62BF6DD5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64E569FB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1FA7B6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1CFAD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buf.X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4E390287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buf.Y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14:paraId="7C22D758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_n++;</w:t>
      </w:r>
    </w:p>
    <w:p w14:paraId="5FAC5728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Array.Resize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&lt;Point&gt;(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, _n);</w:t>
      </w:r>
    </w:p>
    <w:p w14:paraId="71989409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[_n-1] =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741CCD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819DF1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add(Point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buf_add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950C9A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1158EB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_n++;</w:t>
      </w:r>
    </w:p>
    <w:p w14:paraId="5A8D1B91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Array.Resize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&lt;Point&gt;(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, _n);</w:t>
      </w:r>
    </w:p>
    <w:p w14:paraId="72676E9A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[_n-1] =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buf_add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AFD7D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AB5B7C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75E16AED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8000"/>
          <w:sz w:val="19"/>
          <w:szCs w:val="19"/>
          <w:lang w:val="en-US"/>
        </w:rPr>
        <w:tab/>
        <w:t>void insert(int n, double x, double y);</w:t>
      </w:r>
    </w:p>
    <w:p w14:paraId="63CFFFDB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void insert(int n, Point </w:t>
      </w:r>
      <w:proofErr w:type="spellStart"/>
      <w:r w:rsidRPr="00912DD0">
        <w:rPr>
          <w:rFonts w:ascii="Consolas" w:hAnsi="Consolas" w:cs="Consolas"/>
          <w:color w:val="008000"/>
          <w:sz w:val="19"/>
          <w:szCs w:val="19"/>
          <w:lang w:val="en-US"/>
        </w:rPr>
        <w:t>buf_add</w:t>
      </w:r>
      <w:proofErr w:type="spellEnd"/>
      <w:r w:rsidRPr="00912DD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3D9754D8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912DD0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719EA59A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getPerimetr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E43FB8E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16651B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133193A7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(_n &gt; 0)</w:t>
      </w:r>
    </w:p>
    <w:p w14:paraId="6FFA3526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D5D795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(_n &gt; 0)</w:t>
      </w:r>
    </w:p>
    <w:p w14:paraId="62BC54CE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0E4F68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_n - 1;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092A30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A45260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((_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+ 1].X -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].X) * (_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+ 1].X -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].X) + (_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+ 1].Y -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].Y) * (_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+ 1].Y -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].Y));</w:t>
      </w:r>
    </w:p>
    <w:p w14:paraId="72F8E5AB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FC52F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8C83DA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((_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[0].X -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[_n - 1].X) * (_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[0].X -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[_n - 1].X) + (_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[0].Y -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[_n - 1].Y) * (_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[0].Y -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[_n - 1].Y));</w:t>
      </w:r>
    </w:p>
    <w:p w14:paraId="10AB0BA1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E9D344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5A9EE4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0C8E3360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55933D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getArea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BFE5454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F5EF7C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= 0, sum2 = 0;</w:t>
      </w:r>
    </w:p>
    <w:p w14:paraId="63F14122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(_n &gt; 0)</w:t>
      </w:r>
    </w:p>
    <w:p w14:paraId="395CB46E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82BC33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sum1 +=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[_n - 1].X *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[0].Y;</w:t>
      </w:r>
    </w:p>
    <w:p w14:paraId="167ABB02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sum2 +=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[_n - 1].Y *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[0].X;</w:t>
      </w:r>
    </w:p>
    <w:p w14:paraId="7D650454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40B18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_n - 1;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40A65DE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F2E0CB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sum1 +=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].X *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+ 1].Y;</w:t>
      </w:r>
    </w:p>
    <w:p w14:paraId="49A6C235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sum2 +=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].Y *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+ 1].X;</w:t>
      </w:r>
    </w:p>
    <w:p w14:paraId="1D754BC4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E84FE2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sum1 -= sum2;</w:t>
      </w:r>
    </w:p>
    <w:p w14:paraId="664D54FC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(sum1 &lt; 0)</w:t>
      </w:r>
    </w:p>
    <w:p w14:paraId="3FC2371E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sum1 *= -1;</w:t>
      </w:r>
    </w:p>
    <w:p w14:paraId="18C93F23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87CEE5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/ 2;</w:t>
      </w:r>
    </w:p>
    <w:p w14:paraId="24191557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545EAE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4CC11C44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663BA4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0)</w:t>
      </w:r>
    </w:p>
    <w:p w14:paraId="180ABB60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n += _n;</w:t>
      </w:r>
    </w:p>
    <w:p w14:paraId="6EC31F93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0 &amp;&amp; n &lt; _n)</w:t>
      </w:r>
    </w:p>
    <w:p w14:paraId="4E9F321A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51F845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7FAE4D53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_n - 1;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D95652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D17AA8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] =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375B43F7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4B38C4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_n--;</w:t>
      </w:r>
    </w:p>
    <w:p w14:paraId="37CD8F78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Array.Resize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&lt;Point&gt;(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, _n);</w:t>
      </w:r>
    </w:p>
    <w:p w14:paraId="6405C762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BEDDCE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50148E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317AEF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45D327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getCentrMass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AC25F14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C648EB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= 0, sum2 = 0;</w:t>
      </w:r>
    </w:p>
    <w:p w14:paraId="3AE86A97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DE938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Point f;</w:t>
      </w:r>
    </w:p>
    <w:p w14:paraId="24F8ABF6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_n;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E9D30F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52D1DD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sum1 +=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7749BA43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sum2 +=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627B9845" w14:textId="77777777" w:rsid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8D79B1" w14:textId="77777777" w:rsid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sum1 /= _n;</w:t>
      </w:r>
    </w:p>
    <w:p w14:paraId="608240FC" w14:textId="77777777" w:rsid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sum2 /= _n;</w:t>
      </w:r>
    </w:p>
    <w:p w14:paraId="0003DA8B" w14:textId="77777777" w:rsid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3B58D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f.X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sum1;</w:t>
      </w:r>
    </w:p>
    <w:p w14:paraId="70B8BEC2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f.Y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sum2;</w:t>
      </w:r>
    </w:p>
    <w:p w14:paraId="7A7B0CA6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141C0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0E644FED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5ADD29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getPoint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6DE35239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D636DD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0)</w:t>
      </w:r>
    </w:p>
    <w:p w14:paraId="69039453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5E1E67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n = _n + n;</w:t>
      </w:r>
    </w:p>
    <w:p w14:paraId="3AC11EA0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C0A55C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48DF9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_n || n &lt; 0)</w:t>
      </w:r>
    </w:p>
    <w:p w14:paraId="18172AE1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D4ADAA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0)</w:t>
      </w:r>
    </w:p>
    <w:p w14:paraId="39173EE1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n += _n;</w:t>
      </w:r>
    </w:p>
    <w:p w14:paraId="4BD41BB3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_n)</w:t>
      </w:r>
    </w:p>
    <w:p w14:paraId="23377354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n -= _n;</w:t>
      </w:r>
    </w:p>
    <w:p w14:paraId="21501411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1E8CA5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7065FD2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96D8DF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80ADE33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FAEF52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_n;</w:t>
      </w:r>
    </w:p>
    <w:p w14:paraId="6CBBD761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42A616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9C9CB3" w14:textId="00EA91F5" w:rsidR="00912DD0" w:rsidRDefault="00912DD0" w:rsidP="00912DD0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38CBEB" w14:textId="6E55951D" w:rsidR="009F7747" w:rsidRDefault="009F7747" w:rsidP="009F7747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9F774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912DD0">
        <w:rPr>
          <w:rFonts w:ascii="Times New Roman" w:hAnsi="Times New Roman" w:cs="Times New Roman"/>
          <w:b/>
          <w:sz w:val="32"/>
          <w:szCs w:val="32"/>
          <w:lang w:val="en-US"/>
        </w:rPr>
        <w:t>Pentagon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.cs</w:t>
      </w:r>
      <w:proofErr w:type="spellEnd"/>
    </w:p>
    <w:p w14:paraId="24A517BD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C8C73B7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02D50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73D64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lab5_oop</w:t>
      </w:r>
    </w:p>
    <w:p w14:paraId="069AEB51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422892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 </w:t>
      </w:r>
    </w:p>
    <w:p w14:paraId="051B079D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FFC9B5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A0B65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8C3DEE9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4B537B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_n = 0;</w:t>
      </w:r>
    </w:p>
    <w:p w14:paraId="5DCE706C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Point[_n];</w:t>
      </w:r>
    </w:p>
    <w:p w14:paraId="53BBB7CC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8701C5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BDBA6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isExist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8065D86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3EBEF1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(_n == 5)</w:t>
      </w:r>
    </w:p>
    <w:p w14:paraId="0D2FCE30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05C879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_n;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E8BD46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_n;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B1EEE4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[j].X ==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].X &amp;&amp;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[j].Y ==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].Y)</w:t>
      </w:r>
    </w:p>
    <w:p w14:paraId="222646BE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4BD6B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938CE8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9194B8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033B05" w14:textId="77777777" w:rsid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FC2965" w14:textId="77777777" w:rsid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D0E31" w14:textId="77777777" w:rsid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A62313" w14:textId="77777777" w:rsid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196C2F" w14:textId="6D5EB771" w:rsidR="00912DD0" w:rsidRPr="00912DD0" w:rsidRDefault="00912DD0" w:rsidP="00912DD0">
      <w:pPr>
        <w:ind w:left="-567"/>
        <w:rPr>
          <w:rFonts w:ascii="Times New Roman" w:hAnsi="Times New Roman" w:cs="Times New Roman"/>
          <w:b/>
          <w:sz w:val="32"/>
          <w:szCs w:val="32"/>
        </w:rPr>
      </w:pPr>
    </w:p>
    <w:p w14:paraId="6FF3FA64" w14:textId="26CC4852" w:rsidR="009F7747" w:rsidRDefault="009F7747" w:rsidP="009F7747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912DD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912DD0">
        <w:rPr>
          <w:rFonts w:ascii="Times New Roman" w:hAnsi="Times New Roman" w:cs="Times New Roman"/>
          <w:b/>
          <w:sz w:val="32"/>
          <w:szCs w:val="32"/>
          <w:lang w:val="en-US"/>
        </w:rPr>
        <w:t>Rectangle</w:t>
      </w:r>
      <w:r w:rsidRPr="00912DD0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cs</w:t>
      </w:r>
      <w:proofErr w:type="spellEnd"/>
    </w:p>
    <w:p w14:paraId="5A0C8C88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E781D2A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3B357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lab5_oop</w:t>
      </w:r>
    </w:p>
    <w:p w14:paraId="1603FDB4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228A7DA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 </w:t>
      </w:r>
    </w:p>
    <w:p w14:paraId="5CBC1848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6FC63F0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B92C99B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4CE380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_n = 0;</w:t>
      </w:r>
    </w:p>
    <w:p w14:paraId="35C07513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Point[_n];</w:t>
      </w:r>
    </w:p>
    <w:p w14:paraId="33582FFF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361829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isExist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B49C486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05042D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(_n == 4)</w:t>
      </w:r>
    </w:p>
    <w:p w14:paraId="637DEE5D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2E5294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[0].X ==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[1].X &amp;&amp;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[0].Y ==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[3].Y &amp;&amp;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[2].Y ==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[1].Y &amp;&amp;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[2].X == _</w:t>
      </w:r>
      <w:proofErr w:type="spellStart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[3].X)</w:t>
      </w:r>
    </w:p>
    <w:p w14:paraId="1922EE15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447E9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179CE5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EAE2B8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088B68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D8D119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FF45CA" w14:textId="77777777" w:rsidR="00912DD0" w:rsidRPr="00912DD0" w:rsidRDefault="00912DD0" w:rsidP="00912DD0">
      <w:pPr>
        <w:ind w:left="-567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DD9D0A0" w14:textId="12BEADC0" w:rsidR="009F7747" w:rsidRDefault="009F7747" w:rsidP="009F7747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912DD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912DD0">
        <w:rPr>
          <w:rFonts w:ascii="Times New Roman" w:hAnsi="Times New Roman" w:cs="Times New Roman"/>
          <w:b/>
          <w:sz w:val="32"/>
          <w:szCs w:val="32"/>
          <w:lang w:val="en-US"/>
        </w:rPr>
        <w:t>Point</w:t>
      </w:r>
      <w:r w:rsidRPr="00912DD0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cs</w:t>
      </w:r>
      <w:proofErr w:type="spellEnd"/>
    </w:p>
    <w:p w14:paraId="3280E0EC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5419AF3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20E42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lab5_oop</w:t>
      </w:r>
    </w:p>
    <w:p w14:paraId="4B49B35F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732298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0D030E51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48FEE2" w14:textId="77777777" w:rsidR="00912DD0" w:rsidRP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D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0670C8E" w14:textId="77777777" w:rsid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5C595F01" w14:textId="77777777" w:rsidR="00912DD0" w:rsidRDefault="00912DD0" w:rsidP="0091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1C5214" w14:textId="6B9E84C6" w:rsidR="00912DD0" w:rsidRPr="00912DD0" w:rsidRDefault="00912DD0" w:rsidP="00E71D7F">
      <w:pPr>
        <w:ind w:left="-567" w:firstLine="567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D7CFC6" w14:textId="77777777" w:rsidR="009F7747" w:rsidRPr="00912DD0" w:rsidRDefault="009F7747" w:rsidP="009F7747">
      <w:pPr>
        <w:ind w:left="-567"/>
        <w:jc w:val="center"/>
        <w:rPr>
          <w:rFonts w:cstheme="minorHAnsi"/>
          <w:color w:val="000000"/>
          <w:lang w:val="en-US"/>
        </w:rPr>
      </w:pPr>
    </w:p>
    <w:p w14:paraId="28200FCE" w14:textId="77777777" w:rsidR="00717D2C" w:rsidRPr="00B34586" w:rsidRDefault="00717D2C" w:rsidP="00717D2C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14:paraId="710B2694" w14:textId="77777777" w:rsidR="00717D2C" w:rsidRPr="006F4FD7" w:rsidRDefault="00717D2C" w:rsidP="006F4FD7">
      <w:pPr>
        <w:ind w:left="-567" w:firstLine="1275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46649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№</w:t>
      </w:r>
      <w:r w:rsidR="00DA61CF">
        <w:rPr>
          <w:rFonts w:ascii="Times New Roman" w:hAnsi="Times New Roman" w:cs="Times New Roman"/>
          <w:sz w:val="28"/>
          <w:szCs w:val="28"/>
        </w:rPr>
        <w:t>5</w:t>
      </w:r>
      <w:r w:rsidRPr="00B46649">
        <w:rPr>
          <w:rFonts w:ascii="Times New Roman" w:hAnsi="Times New Roman" w:cs="Times New Roman"/>
          <w:sz w:val="28"/>
          <w:szCs w:val="28"/>
        </w:rPr>
        <w:t xml:space="preserve"> </w:t>
      </w:r>
      <w:r w:rsidR="00DA61CF" w:rsidRPr="00B46649">
        <w:rPr>
          <w:rFonts w:ascii="Times New Roman" w:hAnsi="Times New Roman" w:cs="Times New Roman"/>
          <w:sz w:val="28"/>
          <w:szCs w:val="28"/>
        </w:rPr>
        <w:t xml:space="preserve">мы ознакомились </w:t>
      </w:r>
      <w:r w:rsidR="00DA61CF">
        <w:rPr>
          <w:rFonts w:ascii="Times New Roman" w:hAnsi="Times New Roman" w:cs="Times New Roman"/>
          <w:sz w:val="28"/>
          <w:szCs w:val="28"/>
        </w:rPr>
        <w:t>с отношением наследования и иерархией классов</w:t>
      </w:r>
      <w:r w:rsidR="00294287">
        <w:rPr>
          <w:rFonts w:ascii="Times New Roman" w:hAnsi="Times New Roman" w:cs="Times New Roman"/>
          <w:sz w:val="28"/>
          <w:szCs w:val="28"/>
        </w:rPr>
        <w:t xml:space="preserve"> на языке С</w:t>
      </w:r>
      <w:r w:rsidR="00294287" w:rsidRPr="00294287">
        <w:rPr>
          <w:rFonts w:ascii="Times New Roman" w:hAnsi="Times New Roman" w:cs="Times New Roman"/>
          <w:sz w:val="28"/>
          <w:szCs w:val="28"/>
        </w:rPr>
        <w:t>#</w:t>
      </w:r>
      <w:r w:rsidR="00DA61CF">
        <w:rPr>
          <w:rFonts w:ascii="Times New Roman" w:hAnsi="Times New Roman" w:cs="Times New Roman"/>
          <w:sz w:val="28"/>
          <w:szCs w:val="28"/>
        </w:rPr>
        <w:t>.</w:t>
      </w:r>
    </w:p>
    <w:p w14:paraId="53D3E650" w14:textId="77777777" w:rsidR="00717D2C" w:rsidRPr="00B34586" w:rsidRDefault="00717D2C" w:rsidP="00717D2C">
      <w:pPr>
        <w:pStyle w:val="11"/>
        <w:ind w:firstLine="0"/>
        <w:rPr>
          <w:sz w:val="28"/>
          <w:szCs w:val="28"/>
          <w:lang w:val="ru-RU"/>
        </w:rPr>
      </w:pPr>
    </w:p>
    <w:p w14:paraId="0337704B" w14:textId="56329F97" w:rsidR="00717D2C" w:rsidRPr="000A173F" w:rsidRDefault="00717D2C" w:rsidP="00717D2C">
      <w:pPr>
        <w:pStyle w:val="11"/>
        <w:ind w:firstLine="0"/>
        <w:rPr>
          <w:sz w:val="28"/>
          <w:szCs w:val="28"/>
          <w:lang w:val="ru-RU"/>
        </w:rPr>
      </w:pPr>
      <w:r w:rsidRPr="00192B3E">
        <w:rPr>
          <w:sz w:val="28"/>
          <w:szCs w:val="28"/>
          <w:lang w:val="ru-RU"/>
        </w:rPr>
        <w:t>Автор</w:t>
      </w:r>
      <w:r w:rsidR="00DD64B4">
        <w:rPr>
          <w:sz w:val="28"/>
          <w:szCs w:val="28"/>
          <w:lang w:val="ru-RU"/>
        </w:rPr>
        <w:t>ы</w:t>
      </w:r>
      <w:r w:rsidR="00A649AC" w:rsidRPr="00A649AC">
        <w:rPr>
          <w:sz w:val="28"/>
          <w:szCs w:val="28"/>
          <w:lang w:val="ru-RU"/>
        </w:rPr>
        <w:t>:</w:t>
      </w:r>
      <w:r w:rsidRPr="00192B3E">
        <w:rPr>
          <w:sz w:val="28"/>
          <w:szCs w:val="28"/>
          <w:lang w:val="ru-RU"/>
        </w:rPr>
        <w:t xml:space="preserve">                  </w:t>
      </w:r>
      <w:r>
        <w:rPr>
          <w:sz w:val="28"/>
          <w:szCs w:val="28"/>
          <w:lang w:val="ru-RU"/>
        </w:rPr>
        <w:t xml:space="preserve">                             </w:t>
      </w:r>
      <w:r>
        <w:rPr>
          <w:sz w:val="28"/>
          <w:szCs w:val="28"/>
          <w:lang w:val="ru-RU"/>
        </w:rPr>
        <w:tab/>
      </w:r>
      <w:r w:rsidR="00A649AC" w:rsidRPr="00057D4C">
        <w:rPr>
          <w:sz w:val="28"/>
          <w:szCs w:val="28"/>
          <w:lang w:val="ru-RU"/>
        </w:rPr>
        <w:t xml:space="preserve">     </w:t>
      </w:r>
      <w:r w:rsidRPr="00192B3E">
        <w:rPr>
          <w:sz w:val="28"/>
          <w:szCs w:val="28"/>
          <w:lang w:val="ru-RU"/>
        </w:rPr>
        <w:t>Преподаватель</w:t>
      </w:r>
      <w:r w:rsidRPr="006730FE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D6434C">
        <w:rPr>
          <w:sz w:val="28"/>
          <w:szCs w:val="28"/>
          <w:lang w:val="ru-RU"/>
        </w:rPr>
        <w:t>Тарасов С.А.</w:t>
      </w:r>
    </w:p>
    <w:p w14:paraId="06F930A2" w14:textId="0A30A8B9" w:rsidR="00717D2C" w:rsidRPr="00D6434C" w:rsidRDefault="00D6434C" w:rsidP="00717D2C">
      <w:pPr>
        <w:pStyle w:val="11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Шутенко О.Р.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Оценка____</w:t>
      </w:r>
    </w:p>
    <w:p w14:paraId="20CB61EF" w14:textId="77777777" w:rsidR="00717D2C" w:rsidRPr="00192B3E" w:rsidRDefault="00717D2C" w:rsidP="00717D2C">
      <w:pPr>
        <w:pStyle w:val="11"/>
        <w:ind w:firstLine="0"/>
        <w:rPr>
          <w:sz w:val="28"/>
          <w:szCs w:val="28"/>
          <w:lang w:val="ru-RU"/>
        </w:rPr>
      </w:pPr>
    </w:p>
    <w:p w14:paraId="3578BF2F" w14:textId="0D065AD5" w:rsidR="00717D2C" w:rsidRPr="00057D4C" w:rsidRDefault="00717D2C" w:rsidP="00057D4C">
      <w:pPr>
        <w:pStyle w:val="11"/>
        <w:ind w:left="4248" w:firstLine="708"/>
        <w:rPr>
          <w:sz w:val="28"/>
          <w:szCs w:val="28"/>
          <w:lang w:val="ru-RU"/>
        </w:rPr>
      </w:pPr>
      <w:r w:rsidRPr="00192B3E">
        <w:rPr>
          <w:sz w:val="28"/>
          <w:szCs w:val="28"/>
          <w:lang w:val="ru-RU"/>
        </w:rPr>
        <w:t>Подпись _____</w:t>
      </w:r>
      <w:r>
        <w:rPr>
          <w:sz w:val="28"/>
          <w:szCs w:val="28"/>
          <w:lang w:val="ru-RU"/>
        </w:rPr>
        <w:t>__</w:t>
      </w:r>
      <w:r w:rsidRPr="00192B3E">
        <w:rPr>
          <w:sz w:val="28"/>
          <w:szCs w:val="28"/>
          <w:lang w:val="ru-RU"/>
        </w:rPr>
        <w:t xml:space="preserve">   Дата:</w:t>
      </w:r>
      <w:r>
        <w:rPr>
          <w:sz w:val="28"/>
          <w:szCs w:val="28"/>
          <w:lang w:val="ru-RU"/>
        </w:rPr>
        <w:t xml:space="preserve"> __.__.20</w:t>
      </w:r>
      <w:r w:rsidR="00D6434C">
        <w:rPr>
          <w:sz w:val="28"/>
          <w:szCs w:val="28"/>
          <w:lang w:val="ru-RU"/>
        </w:rPr>
        <w:t>20</w:t>
      </w:r>
    </w:p>
    <w:sectPr w:rsidR="00717D2C" w:rsidRPr="00057D4C" w:rsidSect="002C6F64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58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42EBE"/>
    <w:multiLevelType w:val="hybridMultilevel"/>
    <w:tmpl w:val="9D3E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73AA1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A8E0133"/>
    <w:multiLevelType w:val="hybridMultilevel"/>
    <w:tmpl w:val="4502B5B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FCF71BA"/>
    <w:multiLevelType w:val="hybridMultilevel"/>
    <w:tmpl w:val="2A847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85248"/>
    <w:multiLevelType w:val="multilevel"/>
    <w:tmpl w:val="FD288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D0D0406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309501D2"/>
    <w:multiLevelType w:val="hybridMultilevel"/>
    <w:tmpl w:val="8C8C3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16C93"/>
    <w:multiLevelType w:val="multilevel"/>
    <w:tmpl w:val="448C14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7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9F7D0A"/>
    <w:multiLevelType w:val="hybridMultilevel"/>
    <w:tmpl w:val="5B30DD7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38DA530A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40E14876"/>
    <w:multiLevelType w:val="hybridMultilevel"/>
    <w:tmpl w:val="DA1AD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D0CE3"/>
    <w:multiLevelType w:val="hybridMultilevel"/>
    <w:tmpl w:val="9D3E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05FA8"/>
    <w:multiLevelType w:val="hybridMultilevel"/>
    <w:tmpl w:val="E17E1F24"/>
    <w:lvl w:ilvl="0" w:tplc="38DA530A">
      <w:start w:val="1"/>
      <w:numFmt w:val="bullet"/>
      <w:lvlText w:val=""/>
      <w:lvlJc w:val="left"/>
      <w:pPr>
        <w:ind w:left="3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5B912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422022"/>
    <w:multiLevelType w:val="hybridMultilevel"/>
    <w:tmpl w:val="81F89894"/>
    <w:lvl w:ilvl="0" w:tplc="6B7E1A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2397541"/>
    <w:multiLevelType w:val="hybridMultilevel"/>
    <w:tmpl w:val="F4AAA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0021C"/>
    <w:multiLevelType w:val="hybridMultilevel"/>
    <w:tmpl w:val="37F87822"/>
    <w:lvl w:ilvl="0" w:tplc="B756D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E23DE6"/>
    <w:multiLevelType w:val="hybridMultilevel"/>
    <w:tmpl w:val="2152B118"/>
    <w:lvl w:ilvl="0" w:tplc="90244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9"/>
  </w:num>
  <w:num w:numId="5">
    <w:abstractNumId w:val="14"/>
  </w:num>
  <w:num w:numId="6">
    <w:abstractNumId w:val="8"/>
  </w:num>
  <w:num w:numId="7">
    <w:abstractNumId w:val="5"/>
  </w:num>
  <w:num w:numId="8">
    <w:abstractNumId w:val="0"/>
  </w:num>
  <w:num w:numId="9">
    <w:abstractNumId w:val="15"/>
  </w:num>
  <w:num w:numId="10">
    <w:abstractNumId w:val="11"/>
  </w:num>
  <w:num w:numId="11">
    <w:abstractNumId w:val="7"/>
  </w:num>
  <w:num w:numId="12">
    <w:abstractNumId w:val="4"/>
  </w:num>
  <w:num w:numId="13">
    <w:abstractNumId w:val="17"/>
  </w:num>
  <w:num w:numId="14">
    <w:abstractNumId w:val="1"/>
  </w:num>
  <w:num w:numId="15">
    <w:abstractNumId w:val="12"/>
  </w:num>
  <w:num w:numId="16">
    <w:abstractNumId w:val="18"/>
  </w:num>
  <w:num w:numId="17">
    <w:abstractNumId w:val="16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BF9"/>
    <w:rsid w:val="000011EE"/>
    <w:rsid w:val="00003562"/>
    <w:rsid w:val="00004C46"/>
    <w:rsid w:val="00017BD1"/>
    <w:rsid w:val="00020D21"/>
    <w:rsid w:val="00057D4C"/>
    <w:rsid w:val="00073231"/>
    <w:rsid w:val="00074C13"/>
    <w:rsid w:val="00091D27"/>
    <w:rsid w:val="00092A82"/>
    <w:rsid w:val="000951B1"/>
    <w:rsid w:val="000A173F"/>
    <w:rsid w:val="000B3806"/>
    <w:rsid w:val="000C0CE3"/>
    <w:rsid w:val="000C453A"/>
    <w:rsid w:val="000C66C2"/>
    <w:rsid w:val="000D33E3"/>
    <w:rsid w:val="000F2823"/>
    <w:rsid w:val="000F4842"/>
    <w:rsid w:val="00100F36"/>
    <w:rsid w:val="00106E2F"/>
    <w:rsid w:val="0010749D"/>
    <w:rsid w:val="00110A53"/>
    <w:rsid w:val="00132172"/>
    <w:rsid w:val="00142F11"/>
    <w:rsid w:val="00146C42"/>
    <w:rsid w:val="001677AE"/>
    <w:rsid w:val="00170C00"/>
    <w:rsid w:val="0018680F"/>
    <w:rsid w:val="00187449"/>
    <w:rsid w:val="00192B3E"/>
    <w:rsid w:val="001A5AF2"/>
    <w:rsid w:val="001C2861"/>
    <w:rsid w:val="001D2BC2"/>
    <w:rsid w:val="001D54FF"/>
    <w:rsid w:val="001E264F"/>
    <w:rsid w:val="001E7AB8"/>
    <w:rsid w:val="001F7B90"/>
    <w:rsid w:val="00214175"/>
    <w:rsid w:val="00234E5F"/>
    <w:rsid w:val="00235B05"/>
    <w:rsid w:val="002856F8"/>
    <w:rsid w:val="00294287"/>
    <w:rsid w:val="00294807"/>
    <w:rsid w:val="002A1389"/>
    <w:rsid w:val="002C1C95"/>
    <w:rsid w:val="002C6F64"/>
    <w:rsid w:val="0030203C"/>
    <w:rsid w:val="0030405E"/>
    <w:rsid w:val="00304AEE"/>
    <w:rsid w:val="00315948"/>
    <w:rsid w:val="003227CA"/>
    <w:rsid w:val="0033209D"/>
    <w:rsid w:val="0035355F"/>
    <w:rsid w:val="00354C3D"/>
    <w:rsid w:val="00382BF9"/>
    <w:rsid w:val="0038652A"/>
    <w:rsid w:val="003A0951"/>
    <w:rsid w:val="003A31E1"/>
    <w:rsid w:val="003C02C7"/>
    <w:rsid w:val="003D597F"/>
    <w:rsid w:val="003E6623"/>
    <w:rsid w:val="003E7295"/>
    <w:rsid w:val="003F3575"/>
    <w:rsid w:val="00402458"/>
    <w:rsid w:val="0040342E"/>
    <w:rsid w:val="00404926"/>
    <w:rsid w:val="00410D92"/>
    <w:rsid w:val="00451246"/>
    <w:rsid w:val="004652FA"/>
    <w:rsid w:val="0048110A"/>
    <w:rsid w:val="00487689"/>
    <w:rsid w:val="004B4DE7"/>
    <w:rsid w:val="004E24EB"/>
    <w:rsid w:val="004E44EA"/>
    <w:rsid w:val="004E5DB7"/>
    <w:rsid w:val="004F3EF9"/>
    <w:rsid w:val="005277CB"/>
    <w:rsid w:val="005658AF"/>
    <w:rsid w:val="005771F8"/>
    <w:rsid w:val="00580961"/>
    <w:rsid w:val="005C0BEF"/>
    <w:rsid w:val="005F6413"/>
    <w:rsid w:val="005F7187"/>
    <w:rsid w:val="006213FA"/>
    <w:rsid w:val="00643A51"/>
    <w:rsid w:val="00645ED6"/>
    <w:rsid w:val="00654DDF"/>
    <w:rsid w:val="006730FE"/>
    <w:rsid w:val="0068229D"/>
    <w:rsid w:val="006829F6"/>
    <w:rsid w:val="00692131"/>
    <w:rsid w:val="00694D93"/>
    <w:rsid w:val="006B5674"/>
    <w:rsid w:val="006C5003"/>
    <w:rsid w:val="006C5331"/>
    <w:rsid w:val="006F4FD7"/>
    <w:rsid w:val="00715DC9"/>
    <w:rsid w:val="00717D2C"/>
    <w:rsid w:val="00720529"/>
    <w:rsid w:val="007268BB"/>
    <w:rsid w:val="0073438B"/>
    <w:rsid w:val="00734ED2"/>
    <w:rsid w:val="00743F94"/>
    <w:rsid w:val="007879CF"/>
    <w:rsid w:val="00790BDD"/>
    <w:rsid w:val="00792AD6"/>
    <w:rsid w:val="007A7840"/>
    <w:rsid w:val="007B1AD2"/>
    <w:rsid w:val="007B23FC"/>
    <w:rsid w:val="007B4D81"/>
    <w:rsid w:val="007C7F65"/>
    <w:rsid w:val="007E0D71"/>
    <w:rsid w:val="00805916"/>
    <w:rsid w:val="008206A7"/>
    <w:rsid w:val="0082478D"/>
    <w:rsid w:val="00834173"/>
    <w:rsid w:val="008367F9"/>
    <w:rsid w:val="0086239E"/>
    <w:rsid w:val="00863330"/>
    <w:rsid w:val="00872110"/>
    <w:rsid w:val="008766C9"/>
    <w:rsid w:val="0089061A"/>
    <w:rsid w:val="008A5C63"/>
    <w:rsid w:val="008B3B83"/>
    <w:rsid w:val="008C3AAA"/>
    <w:rsid w:val="008D27C6"/>
    <w:rsid w:val="008F1CCC"/>
    <w:rsid w:val="008F653A"/>
    <w:rsid w:val="00912DD0"/>
    <w:rsid w:val="00922B0D"/>
    <w:rsid w:val="00945811"/>
    <w:rsid w:val="0095495A"/>
    <w:rsid w:val="00967B51"/>
    <w:rsid w:val="009701F2"/>
    <w:rsid w:val="00975414"/>
    <w:rsid w:val="009B25D4"/>
    <w:rsid w:val="009C0170"/>
    <w:rsid w:val="009C75D8"/>
    <w:rsid w:val="009D10DF"/>
    <w:rsid w:val="009D5FCF"/>
    <w:rsid w:val="009E4E95"/>
    <w:rsid w:val="009F23A5"/>
    <w:rsid w:val="009F42E5"/>
    <w:rsid w:val="009F70A5"/>
    <w:rsid w:val="009F7747"/>
    <w:rsid w:val="00A2120E"/>
    <w:rsid w:val="00A233C6"/>
    <w:rsid w:val="00A40D24"/>
    <w:rsid w:val="00A4255B"/>
    <w:rsid w:val="00A473F4"/>
    <w:rsid w:val="00A649AC"/>
    <w:rsid w:val="00A91EEA"/>
    <w:rsid w:val="00A96963"/>
    <w:rsid w:val="00A96F64"/>
    <w:rsid w:val="00A97619"/>
    <w:rsid w:val="00AB2138"/>
    <w:rsid w:val="00AB30F2"/>
    <w:rsid w:val="00AD1CC1"/>
    <w:rsid w:val="00AD2D7F"/>
    <w:rsid w:val="00AF49DE"/>
    <w:rsid w:val="00B11651"/>
    <w:rsid w:val="00B14460"/>
    <w:rsid w:val="00B172B0"/>
    <w:rsid w:val="00B2262B"/>
    <w:rsid w:val="00B27F09"/>
    <w:rsid w:val="00B34586"/>
    <w:rsid w:val="00B46649"/>
    <w:rsid w:val="00B50068"/>
    <w:rsid w:val="00B5102F"/>
    <w:rsid w:val="00B57C2C"/>
    <w:rsid w:val="00B702E9"/>
    <w:rsid w:val="00B823FC"/>
    <w:rsid w:val="00B87368"/>
    <w:rsid w:val="00B91685"/>
    <w:rsid w:val="00BB4FE4"/>
    <w:rsid w:val="00BC4EA0"/>
    <w:rsid w:val="00BF0219"/>
    <w:rsid w:val="00BF321D"/>
    <w:rsid w:val="00BF76CD"/>
    <w:rsid w:val="00C04A20"/>
    <w:rsid w:val="00C21B1E"/>
    <w:rsid w:val="00C54C7B"/>
    <w:rsid w:val="00C56B5B"/>
    <w:rsid w:val="00C57A4F"/>
    <w:rsid w:val="00C666DB"/>
    <w:rsid w:val="00C66C35"/>
    <w:rsid w:val="00C73BAC"/>
    <w:rsid w:val="00C82172"/>
    <w:rsid w:val="00C922E8"/>
    <w:rsid w:val="00C95D0B"/>
    <w:rsid w:val="00CC09ED"/>
    <w:rsid w:val="00CC47F2"/>
    <w:rsid w:val="00CE01DA"/>
    <w:rsid w:val="00CE6E35"/>
    <w:rsid w:val="00CF440E"/>
    <w:rsid w:val="00CF5497"/>
    <w:rsid w:val="00CF5530"/>
    <w:rsid w:val="00D03F8D"/>
    <w:rsid w:val="00D10188"/>
    <w:rsid w:val="00D10FE3"/>
    <w:rsid w:val="00D42B25"/>
    <w:rsid w:val="00D6434C"/>
    <w:rsid w:val="00D75F11"/>
    <w:rsid w:val="00D76BE9"/>
    <w:rsid w:val="00D77D2A"/>
    <w:rsid w:val="00D9685D"/>
    <w:rsid w:val="00DA61CF"/>
    <w:rsid w:val="00DB295B"/>
    <w:rsid w:val="00DB334B"/>
    <w:rsid w:val="00DB3650"/>
    <w:rsid w:val="00DC71DC"/>
    <w:rsid w:val="00DD3E33"/>
    <w:rsid w:val="00DD48DB"/>
    <w:rsid w:val="00DD64B4"/>
    <w:rsid w:val="00DE69AE"/>
    <w:rsid w:val="00DF2F1A"/>
    <w:rsid w:val="00E0466F"/>
    <w:rsid w:val="00E15C16"/>
    <w:rsid w:val="00E23DD6"/>
    <w:rsid w:val="00E25A5F"/>
    <w:rsid w:val="00E32A7B"/>
    <w:rsid w:val="00E46131"/>
    <w:rsid w:val="00E46AA9"/>
    <w:rsid w:val="00E56A9E"/>
    <w:rsid w:val="00E71D7F"/>
    <w:rsid w:val="00E85A88"/>
    <w:rsid w:val="00E86AB4"/>
    <w:rsid w:val="00E9520E"/>
    <w:rsid w:val="00EA4E89"/>
    <w:rsid w:val="00EC127E"/>
    <w:rsid w:val="00EC595E"/>
    <w:rsid w:val="00EE3F26"/>
    <w:rsid w:val="00EE6578"/>
    <w:rsid w:val="00F01C43"/>
    <w:rsid w:val="00F159CB"/>
    <w:rsid w:val="00F1634F"/>
    <w:rsid w:val="00F2489F"/>
    <w:rsid w:val="00F414D6"/>
    <w:rsid w:val="00F5265A"/>
    <w:rsid w:val="00F54AA1"/>
    <w:rsid w:val="00F74A3D"/>
    <w:rsid w:val="00F82358"/>
    <w:rsid w:val="00F8613D"/>
    <w:rsid w:val="00F8758A"/>
    <w:rsid w:val="00F87E09"/>
    <w:rsid w:val="00FA0503"/>
    <w:rsid w:val="00FA0778"/>
    <w:rsid w:val="00FB0B9A"/>
    <w:rsid w:val="00FB145C"/>
    <w:rsid w:val="00FB3CD4"/>
    <w:rsid w:val="00FF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292F"/>
  <w15:docId w15:val="{4447AB7D-320C-458C-AC53-19B76149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003"/>
  </w:style>
  <w:style w:type="paragraph" w:styleId="1">
    <w:name w:val="heading 1"/>
    <w:basedOn w:val="a"/>
    <w:next w:val="a"/>
    <w:link w:val="10"/>
    <w:uiPriority w:val="9"/>
    <w:qFormat/>
    <w:rsid w:val="00F5265A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sz w:val="36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BF9"/>
    <w:pPr>
      <w:ind w:left="720"/>
      <w:contextualSpacing/>
    </w:pPr>
  </w:style>
  <w:style w:type="table" w:styleId="a4">
    <w:name w:val="Table Grid"/>
    <w:basedOn w:val="a1"/>
    <w:uiPriority w:val="39"/>
    <w:rsid w:val="009C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82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011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E0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46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5265A"/>
    <w:rPr>
      <w:rFonts w:asciiTheme="majorHAnsi" w:eastAsiaTheme="majorEastAsia" w:hAnsiTheme="majorHAnsi" w:cstheme="majorBidi"/>
      <w:b/>
      <w:bCs/>
      <w:sz w:val="36"/>
      <w:szCs w:val="28"/>
      <w:lang w:val="en-US" w:bidi="en-US"/>
    </w:rPr>
  </w:style>
  <w:style w:type="paragraph" w:styleId="a8">
    <w:name w:val="List Number"/>
    <w:basedOn w:val="a"/>
    <w:semiHidden/>
    <w:rsid w:val="00C21B1E"/>
    <w:pPr>
      <w:widowControl w:val="0"/>
      <w:overflowPunct w:val="0"/>
      <w:autoSpaceDE w:val="0"/>
      <w:autoSpaceDN w:val="0"/>
      <w:adjustRightInd w:val="0"/>
      <w:spacing w:after="0" w:line="240" w:lineRule="auto"/>
      <w:ind w:left="283" w:hanging="283"/>
      <w:jc w:val="both"/>
      <w:textAlignment w:val="baseline"/>
    </w:pPr>
    <w:rPr>
      <w:rFonts w:ascii="SchoolBook" w:eastAsia="Times New Roman" w:hAnsi="SchoolBook" w:cs="Times New Roman"/>
      <w:sz w:val="20"/>
      <w:szCs w:val="20"/>
      <w:lang w:eastAsia="ru-RU"/>
    </w:rPr>
  </w:style>
  <w:style w:type="paragraph" w:customStyle="1" w:styleId="11">
    <w:name w:val="Стиль1"/>
    <w:basedOn w:val="a"/>
    <w:qFormat/>
    <w:rsid w:val="0018744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zyan\Documents\&#1053;&#1072;&#1089;&#1090;&#1088;&#1072;&#1080;&#1074;&#1072;&#1077;&#1084;&#1099;&#1077;%20&#1096;&#1072;&#1073;&#1083;&#1086;&#1085;&#1099;%20Office\&#1064;&#1072;&#1073;&#1083;&#1086;&#1085;%20&#1090;&#1080;&#1090;&#1091;&#1083;&#1100;&#1085;&#1080;&#1082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2D4F1-119D-46B2-BF90-D230494DF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титульник .dotx</Template>
  <TotalTime>647</TotalTime>
  <Pages>7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Izyan</dc:creator>
  <cp:keywords/>
  <dc:description/>
  <cp:lastModifiedBy>Остап Шутенко</cp:lastModifiedBy>
  <cp:revision>252</cp:revision>
  <dcterms:created xsi:type="dcterms:W3CDTF">2017-09-12T20:28:00Z</dcterms:created>
  <dcterms:modified xsi:type="dcterms:W3CDTF">2020-12-23T13:36:00Z</dcterms:modified>
</cp:coreProperties>
</file>